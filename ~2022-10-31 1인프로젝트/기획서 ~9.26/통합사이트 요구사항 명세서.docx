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8FF60" w14:textId="77777777" w:rsidR="00E8371C" w:rsidRPr="00E8371C" w:rsidRDefault="00E8371C" w:rsidP="00272A23">
      <w:pPr>
        <w:pStyle w:val="10"/>
        <w:ind w:left="513"/>
        <w:jc w:val="left"/>
        <w:rPr>
          <w:b w:val="0"/>
        </w:rPr>
      </w:pPr>
      <w:r w:rsidRPr="000324DA">
        <w:rPr>
          <w:rFonts w:hint="eastAsia"/>
          <w:b w:val="0"/>
        </w:rPr>
        <w:t>기능 요구사항</w:t>
      </w:r>
      <w:r>
        <w:rPr>
          <w:rFonts w:hint="eastAsia"/>
        </w:rPr>
        <w:br/>
      </w:r>
    </w:p>
    <w:p w14:paraId="2119D4A0" w14:textId="6C8863A8" w:rsidR="00E8371C" w:rsidRDefault="00E8371C" w:rsidP="00AA3736">
      <w:pPr>
        <w:numPr>
          <w:ilvl w:val="0"/>
          <w:numId w:val="20"/>
        </w:numPr>
      </w:pPr>
      <w:r>
        <w:rPr>
          <w:rFonts w:hint="eastAsia"/>
          <w:sz w:val="20"/>
        </w:rPr>
        <w:t xml:space="preserve"> </w:t>
      </w:r>
      <w:r w:rsidR="00294FB6">
        <w:rPr>
          <w:rFonts w:hint="eastAsia"/>
          <w:sz w:val="20"/>
        </w:rPr>
        <w:t>다국어</w:t>
      </w:r>
      <w:r w:rsidR="00294FB6">
        <w:rPr>
          <w:rFonts w:hint="eastAsia"/>
          <w:sz w:val="20"/>
        </w:rPr>
        <w:t xml:space="preserve"> </w:t>
      </w:r>
      <w:r w:rsidR="00294FB6">
        <w:rPr>
          <w:rFonts w:hint="eastAsia"/>
          <w:sz w:val="20"/>
        </w:rPr>
        <w:t>지원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E8371C" w:rsidRPr="000324DA" w14:paraId="1B24312A" w14:textId="77777777" w:rsidTr="00660237">
        <w:tc>
          <w:tcPr>
            <w:tcW w:w="2138" w:type="dxa"/>
            <w:shd w:val="clear" w:color="auto" w:fill="D9D9D9"/>
          </w:tcPr>
          <w:p w14:paraId="76FED44A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292316BE" w14:textId="4C546139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422C343D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34DCF15C" w14:textId="6ABF4F7F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다국어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지원</w:t>
            </w:r>
          </w:p>
        </w:tc>
      </w:tr>
      <w:tr w:rsidR="00E8371C" w:rsidRPr="000324DA" w14:paraId="36634758" w14:textId="77777777" w:rsidTr="00660237">
        <w:tc>
          <w:tcPr>
            <w:tcW w:w="2138" w:type="dxa"/>
            <w:shd w:val="clear" w:color="auto" w:fill="D9D9D9"/>
          </w:tcPr>
          <w:p w14:paraId="567ECA75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5929DF2B" w14:textId="7186E69E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 w:rsidR="00294FB6"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-001</w:t>
            </w:r>
          </w:p>
        </w:tc>
      </w:tr>
      <w:tr w:rsidR="00E8371C" w:rsidRPr="000324DA" w14:paraId="755A30A4" w14:textId="77777777" w:rsidTr="00660237">
        <w:tc>
          <w:tcPr>
            <w:tcW w:w="2138" w:type="dxa"/>
            <w:shd w:val="clear" w:color="auto" w:fill="D9D9D9"/>
          </w:tcPr>
          <w:p w14:paraId="19B4C2D4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6A2F9E9" w14:textId="1EA7D32C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사이트는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국문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영문</w:t>
            </w:r>
            <w:r>
              <w:rPr>
                <w:rFonts w:hint="eastAsia"/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중문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등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다국어를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지원한다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E8371C" w:rsidRPr="000324DA" w14:paraId="112B6C23" w14:textId="77777777" w:rsidTr="00660237">
        <w:tc>
          <w:tcPr>
            <w:tcW w:w="9497" w:type="dxa"/>
            <w:gridSpan w:val="4"/>
            <w:shd w:val="clear" w:color="auto" w:fill="D9D9D9"/>
          </w:tcPr>
          <w:p w14:paraId="2008EAFB" w14:textId="77777777" w:rsidR="00E8371C" w:rsidRPr="000324DA" w:rsidRDefault="00E8371C" w:rsidP="00660237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E8371C" w:rsidRPr="000324DA" w14:paraId="1B48210E" w14:textId="77777777" w:rsidTr="00424EA5">
        <w:trPr>
          <w:trHeight w:val="2515"/>
        </w:trPr>
        <w:tc>
          <w:tcPr>
            <w:tcW w:w="9497" w:type="dxa"/>
            <w:gridSpan w:val="4"/>
          </w:tcPr>
          <w:p w14:paraId="49E04318" w14:textId="77777777" w:rsidR="00E8371C" w:rsidRPr="000324DA" w:rsidRDefault="00E8371C" w:rsidP="00424EA5">
            <w:pPr>
              <w:rPr>
                <w:rFonts w:ascii="맑은 고딕" w:hAnsi="맑은 고딕"/>
                <w:sz w:val="20"/>
              </w:rPr>
            </w:pPr>
          </w:p>
          <w:p w14:paraId="7887C7B7" w14:textId="2B818B98" w:rsidR="00E8371C" w:rsidRPr="000324DA" w:rsidRDefault="00E8371C" w:rsidP="00AA3736">
            <w:pPr>
              <w:numPr>
                <w:ilvl w:val="0"/>
                <w:numId w:val="14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0C05A507" w14:textId="75F007CA" w:rsidR="00E8371C" w:rsidRPr="000324DA" w:rsidRDefault="00272A23" w:rsidP="00660237">
            <w:pPr>
              <w:wordWrap w:val="0"/>
              <w:overflowPunct w:val="0"/>
              <w:autoSpaceDE w:val="0"/>
              <w:autoSpaceDN w:val="0"/>
              <w:spacing w:line="240" w:lineRule="auto"/>
              <w:ind w:firstLineChars="350" w:firstLine="700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사용자 사이트 </w:t>
            </w:r>
            <w:r>
              <w:rPr>
                <w:rFonts w:ascii="맑은 고딕" w:hAnsi="맑은 고딕"/>
                <w:sz w:val="20"/>
              </w:rPr>
              <w:t xml:space="preserve">URL </w:t>
            </w:r>
            <w:r>
              <w:rPr>
                <w:rFonts w:ascii="맑은 고딕" w:hAnsi="맑은 고딕" w:hint="eastAsia"/>
                <w:sz w:val="20"/>
              </w:rPr>
              <w:t>접속 시 국문으로 표현한다.</w:t>
            </w:r>
          </w:p>
          <w:p w14:paraId="4F98C699" w14:textId="77777777" w:rsidR="00E8371C" w:rsidRPr="000324DA" w:rsidRDefault="00E8371C" w:rsidP="00660237">
            <w:pPr>
              <w:ind w:left="644"/>
              <w:rPr>
                <w:rFonts w:ascii="맑은 고딕" w:hAnsi="맑은 고딕"/>
                <w:sz w:val="20"/>
              </w:rPr>
            </w:pPr>
          </w:p>
          <w:p w14:paraId="3307B93E" w14:textId="1EA110CA" w:rsidR="00E8371C" w:rsidRPr="000324DA" w:rsidRDefault="00424EA5" w:rsidP="00AA3736">
            <w:pPr>
              <w:numPr>
                <w:ilvl w:val="0"/>
                <w:numId w:val="14"/>
              </w:numPr>
              <w:rPr>
                <w:rFonts w:ascii="맑은 고딕" w:hAnsi="맑은 고딕"/>
                <w:b/>
                <w:sz w:val="20"/>
              </w:rPr>
            </w:pPr>
            <w:r>
              <w:rPr>
                <w:rFonts w:ascii="맑은 고딕" w:hAnsi="맑은 고딕" w:hint="eastAsia"/>
                <w:b/>
                <w:sz w:val="20"/>
              </w:rPr>
              <w:t>액션</w:t>
            </w:r>
          </w:p>
          <w:p w14:paraId="076DD319" w14:textId="554EFAFD" w:rsidR="00E8371C" w:rsidRPr="000324DA" w:rsidRDefault="00272A23" w:rsidP="00424EA5">
            <w:pPr>
              <w:ind w:left="644"/>
              <w:rPr>
                <w:rFonts w:ascii="맑은 고딕" w:hAnsi="맑은 고딕"/>
                <w:sz w:val="20"/>
              </w:rPr>
            </w:pPr>
            <w:r>
              <w:rPr>
                <w:rFonts w:ascii="맑은 고딕" w:hAnsi="맑은 고딕" w:hint="eastAsia"/>
                <w:sz w:val="20"/>
              </w:rPr>
              <w:t xml:space="preserve">사용자 </w:t>
            </w:r>
            <w:r>
              <w:rPr>
                <w:rFonts w:ascii="맑은 고딕" w:hAnsi="맑은 고딕"/>
                <w:sz w:val="20"/>
              </w:rPr>
              <w:t xml:space="preserve">GNB </w:t>
            </w:r>
            <w:r>
              <w:rPr>
                <w:rFonts w:ascii="맑은 고딕" w:hAnsi="맑은 고딕" w:hint="eastAsia"/>
                <w:sz w:val="20"/>
              </w:rPr>
              <w:t>우측에 다국어 이미지 클릭하여 선택된 언어로 메뉴 및 공통 화면에 대하여 표현한다.</w:t>
            </w:r>
          </w:p>
        </w:tc>
      </w:tr>
      <w:tr w:rsidR="00E8371C" w:rsidRPr="000324DA" w14:paraId="0804C50A" w14:textId="77777777" w:rsidTr="00660237">
        <w:trPr>
          <w:trHeight w:val="148"/>
        </w:trPr>
        <w:tc>
          <w:tcPr>
            <w:tcW w:w="2138" w:type="dxa"/>
            <w:shd w:val="clear" w:color="auto" w:fill="D9D9D9"/>
          </w:tcPr>
          <w:p w14:paraId="3928C7B0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6C818E37" w14:textId="77777777" w:rsidR="00E8371C" w:rsidRPr="000324DA" w:rsidRDefault="00E8371C" w:rsidP="00660237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4139C7AC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0ADD658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336F481B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3A07C6A8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575CF372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23F44325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CC0970A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381A84B9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7AD7232D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410D58F5" w14:textId="1CAE029B" w:rsidR="00E8371C" w:rsidRPr="00B46864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 w:rsidR="00272A23"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 w:rsidR="00272A23"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 xml:space="preserve">-001 </w:t>
            </w:r>
          </w:p>
        </w:tc>
      </w:tr>
      <w:tr w:rsidR="00E8371C" w:rsidRPr="000324DA" w14:paraId="5E3D6CD1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6C627F40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19B8B67C" w14:textId="77777777" w:rsidR="00E8371C" w:rsidRPr="000324DA" w:rsidRDefault="00E8371C" w:rsidP="00660237">
            <w:pPr>
              <w:ind w:leftChars="21" w:left="46"/>
              <w:rPr>
                <w:sz w:val="20"/>
              </w:rPr>
            </w:pPr>
          </w:p>
        </w:tc>
      </w:tr>
    </w:tbl>
    <w:p w14:paraId="7584697C" w14:textId="16AEA2AD" w:rsidR="00E8371C" w:rsidRDefault="00E8371C" w:rsidP="00E8371C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521C4B58" w14:textId="5BDC4FCD" w:rsidR="00272A23" w:rsidRPr="00424EA5" w:rsidRDefault="00272A23" w:rsidP="00AA3736">
      <w:pPr>
        <w:numPr>
          <w:ilvl w:val="0"/>
          <w:numId w:val="20"/>
        </w:numPr>
        <w:rPr>
          <w:rFonts w:asciiTheme="majorHAnsi" w:eastAsiaTheme="majorHAnsi" w:hAnsiTheme="majorHAnsi"/>
        </w:rPr>
      </w:pPr>
      <w:r w:rsidRPr="00424EA5">
        <w:rPr>
          <w:rFonts w:asciiTheme="majorHAnsi" w:eastAsiaTheme="majorHAnsi" w:hAnsiTheme="majorHAnsi" w:hint="eastAsia"/>
          <w:sz w:val="20"/>
          <w:szCs w:val="18"/>
        </w:rPr>
        <w:t xml:space="preserve">메인 </w:t>
      </w:r>
      <w:r w:rsidRPr="00424EA5">
        <w:rPr>
          <w:rFonts w:asciiTheme="majorHAnsi" w:eastAsiaTheme="majorHAnsi" w:hAnsiTheme="majorHAnsi"/>
          <w:sz w:val="20"/>
          <w:szCs w:val="18"/>
        </w:rPr>
        <w:t>Key Visual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272A23" w:rsidRPr="000324DA" w14:paraId="6FC8A594" w14:textId="77777777" w:rsidTr="00424EA5">
        <w:tc>
          <w:tcPr>
            <w:tcW w:w="2138" w:type="dxa"/>
            <w:shd w:val="clear" w:color="auto" w:fill="D9D9D9"/>
          </w:tcPr>
          <w:p w14:paraId="6181529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949591F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4DECC8F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0FE56E64" w14:textId="1AE2F298" w:rsidR="00272A23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/A</w:t>
            </w:r>
          </w:p>
        </w:tc>
      </w:tr>
      <w:tr w:rsidR="00272A23" w:rsidRPr="000324DA" w14:paraId="0D8957F7" w14:textId="77777777" w:rsidTr="00424EA5">
        <w:tc>
          <w:tcPr>
            <w:tcW w:w="2138" w:type="dxa"/>
            <w:shd w:val="clear" w:color="auto" w:fill="D9D9D9"/>
          </w:tcPr>
          <w:p w14:paraId="7F8501E4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2CA69405" w14:textId="71AA963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24EA5">
              <w:rPr>
                <w:sz w:val="20"/>
              </w:rPr>
              <w:t>2</w:t>
            </w:r>
          </w:p>
        </w:tc>
      </w:tr>
      <w:tr w:rsidR="00272A23" w:rsidRPr="000324DA" w14:paraId="01D7807A" w14:textId="77777777" w:rsidTr="00424EA5">
        <w:tc>
          <w:tcPr>
            <w:tcW w:w="2138" w:type="dxa"/>
            <w:shd w:val="clear" w:color="auto" w:fill="D9D9D9"/>
          </w:tcPr>
          <w:p w14:paraId="69005188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C44AE17" w14:textId="30E4C4D2" w:rsidR="00272A23" w:rsidRPr="000324DA" w:rsidRDefault="00424EA5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메인 Key Visual 디자인 시 성격에 맞는 디자인 컨셉 진행</w:t>
            </w:r>
          </w:p>
        </w:tc>
      </w:tr>
      <w:tr w:rsidR="00272A23" w:rsidRPr="000324DA" w14:paraId="18232CA7" w14:textId="77777777" w:rsidTr="00424EA5">
        <w:tc>
          <w:tcPr>
            <w:tcW w:w="9497" w:type="dxa"/>
            <w:gridSpan w:val="4"/>
            <w:shd w:val="clear" w:color="auto" w:fill="D9D9D9"/>
          </w:tcPr>
          <w:p w14:paraId="43686CCF" w14:textId="77777777" w:rsidR="00272A23" w:rsidRPr="000324DA" w:rsidRDefault="00272A23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272A23" w:rsidRPr="000324DA" w14:paraId="6D086989" w14:textId="77777777" w:rsidTr="00424EA5">
        <w:trPr>
          <w:trHeight w:val="2700"/>
        </w:trPr>
        <w:tc>
          <w:tcPr>
            <w:tcW w:w="9497" w:type="dxa"/>
            <w:gridSpan w:val="4"/>
          </w:tcPr>
          <w:p w14:paraId="1874B8EB" w14:textId="77777777" w:rsidR="00272A23" w:rsidRPr="000324DA" w:rsidRDefault="00272A23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26FBC099" w14:textId="4E19E318" w:rsidR="00272A23" w:rsidRPr="000324DA" w:rsidRDefault="00272A23" w:rsidP="00AA3736">
            <w:pPr>
              <w:numPr>
                <w:ilvl w:val="0"/>
                <w:numId w:val="21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2D6A9F31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대상: D</w:t>
            </w:r>
            <w:r w:rsidRPr="00424EA5">
              <w:rPr>
                <w:rFonts w:ascii="맑은 고딕" w:hAnsi="맑은 고딕"/>
                <w:sz w:val="20"/>
              </w:rPr>
              <w:t>elivery</w:t>
            </w:r>
            <w:r w:rsidRPr="00424EA5">
              <w:rPr>
                <w:rFonts w:ascii="맑은 고딕" w:hAnsi="맑은 고딕" w:hint="eastAsia"/>
                <w:sz w:val="20"/>
              </w:rPr>
              <w:t>혁신센터 부서 소개</w:t>
            </w:r>
          </w:p>
          <w:p w14:paraId="6E69E08E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디자인 요청 사항: 자유로운 부서 소개 컨셉</w:t>
            </w:r>
          </w:p>
          <w:p w14:paraId="6ED8ABE8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&lt;벤치마킹 사이트&gt;</w:t>
            </w:r>
          </w:p>
          <w:p w14:paraId="0947DB18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-S</w:t>
            </w:r>
            <w:r w:rsidRPr="00424EA5">
              <w:rPr>
                <w:rFonts w:ascii="맑은 고딕" w:hAnsi="맑은 고딕"/>
                <w:sz w:val="20"/>
              </w:rPr>
              <w:t xml:space="preserve">MC </w:t>
            </w:r>
            <w:r w:rsidRPr="00424EA5">
              <w:rPr>
                <w:rFonts w:ascii="맑은 고딕" w:hAnsi="맑은 고딕" w:hint="eastAsia"/>
                <w:sz w:val="20"/>
              </w:rPr>
              <w:t>그룹(</w:t>
            </w:r>
            <w:hyperlink r:id="rId8" w:history="1">
              <w:r w:rsidRPr="00424EA5">
                <w:rPr>
                  <w:rFonts w:ascii="맑은 고딕" w:hAnsi="맑은 고딕"/>
                  <w:sz w:val="20"/>
                </w:rPr>
                <w:t>https://thesmc.co.kr/</w:t>
              </w:r>
            </w:hyperlink>
            <w:r w:rsidRPr="00424EA5">
              <w:rPr>
                <w:rFonts w:ascii="맑은 고딕" w:hAnsi="맑은 고딕" w:hint="eastAsia"/>
                <w:sz w:val="20"/>
              </w:rPr>
              <w:t>)</w:t>
            </w:r>
          </w:p>
          <w:p w14:paraId="231873A4" w14:textId="24ACEC48" w:rsidR="00272A23" w:rsidRPr="000324DA" w:rsidRDefault="00424EA5" w:rsidP="00424EA5">
            <w:pPr>
              <w:ind w:left="644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-홀딩스(</w:t>
            </w:r>
            <w:hyperlink r:id="rId9" w:history="1">
              <w:r w:rsidRPr="00424EA5">
                <w:rPr>
                  <w:rFonts w:ascii="맑은 고딕" w:hAnsi="맑은 고딕"/>
                  <w:sz w:val="20"/>
                </w:rPr>
                <w:t>https://www.skholdings.co.kr/</w:t>
              </w:r>
            </w:hyperlink>
            <w:r w:rsidRPr="00424EA5">
              <w:rPr>
                <w:rFonts w:ascii="맑은 고딕" w:hAnsi="맑은 고딕" w:hint="eastAsia"/>
                <w:sz w:val="20"/>
              </w:rPr>
              <w:t>)</w:t>
            </w:r>
          </w:p>
          <w:p w14:paraId="7C192E0B" w14:textId="77777777" w:rsidR="00272A23" w:rsidRPr="000324DA" w:rsidRDefault="00272A23" w:rsidP="00424EA5">
            <w:pPr>
              <w:rPr>
                <w:rFonts w:ascii="맑은 고딕" w:hAnsi="맑은 고딕"/>
                <w:sz w:val="20"/>
              </w:rPr>
            </w:pPr>
          </w:p>
        </w:tc>
      </w:tr>
      <w:tr w:rsidR="00272A23" w:rsidRPr="000324DA" w14:paraId="5EC6DB07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6C58B40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137C1867" w14:textId="77777777" w:rsidR="00272A23" w:rsidRPr="000324DA" w:rsidRDefault="00272A23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1AC0EE87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768B72FA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72A23" w:rsidRPr="000324DA" w14:paraId="077A9E6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DCD7F47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lastRenderedPageBreak/>
              <w:t>난이도</w:t>
            </w:r>
          </w:p>
        </w:tc>
        <w:tc>
          <w:tcPr>
            <w:tcW w:w="1973" w:type="dxa"/>
          </w:tcPr>
          <w:p w14:paraId="1F987134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363BAA63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2A047148" w14:textId="77777777" w:rsidR="00272A23" w:rsidRPr="000324DA" w:rsidRDefault="00272A23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72A23" w:rsidRPr="000324DA" w14:paraId="7A7FEF2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3013AB8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61364848" w14:textId="6E064CCB" w:rsidR="00272A23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2</w:t>
            </w:r>
          </w:p>
        </w:tc>
      </w:tr>
      <w:tr w:rsidR="00272A23" w:rsidRPr="000324DA" w14:paraId="727E1ADA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90601A9" w14:textId="77777777" w:rsidR="00272A23" w:rsidRPr="000324DA" w:rsidRDefault="00272A23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167A7242" w14:textId="77777777" w:rsidR="00272A23" w:rsidRPr="000324DA" w:rsidRDefault="00272A23" w:rsidP="00424EA5">
            <w:pPr>
              <w:ind w:leftChars="21" w:left="46"/>
              <w:rPr>
                <w:sz w:val="20"/>
              </w:rPr>
            </w:pPr>
          </w:p>
        </w:tc>
      </w:tr>
    </w:tbl>
    <w:p w14:paraId="44A391C7" w14:textId="2DEE5C17" w:rsidR="00272A23" w:rsidRDefault="00272A23" w:rsidP="00E8371C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40C45070" w14:textId="3EEE3ED7" w:rsidR="00424EA5" w:rsidRPr="00424EA5" w:rsidRDefault="00424EA5" w:rsidP="00AA3736">
      <w:pPr>
        <w:numPr>
          <w:ilvl w:val="0"/>
          <w:numId w:val="20"/>
        </w:numPr>
        <w:rPr>
          <w:sz w:val="20"/>
          <w:szCs w:val="18"/>
        </w:rPr>
      </w:pPr>
      <w:proofErr w:type="gramStart"/>
      <w:r w:rsidRPr="00424EA5">
        <w:rPr>
          <w:rFonts w:hint="eastAsia"/>
          <w:sz w:val="20"/>
          <w:szCs w:val="18"/>
        </w:rPr>
        <w:t>누구인가</w:t>
      </w:r>
      <w:proofErr w:type="gramEnd"/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257924CF" w14:textId="77777777" w:rsidTr="00424EA5">
        <w:tc>
          <w:tcPr>
            <w:tcW w:w="2138" w:type="dxa"/>
            <w:shd w:val="clear" w:color="auto" w:fill="D9D9D9"/>
          </w:tcPr>
          <w:p w14:paraId="42A0C6C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2CF63DE6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7DB15B3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18057C2A" w14:textId="4E760318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소개</w:t>
            </w:r>
          </w:p>
        </w:tc>
      </w:tr>
      <w:tr w:rsidR="00424EA5" w:rsidRPr="000324DA" w14:paraId="469E57D6" w14:textId="77777777" w:rsidTr="00424EA5">
        <w:tc>
          <w:tcPr>
            <w:tcW w:w="2138" w:type="dxa"/>
            <w:shd w:val="clear" w:color="auto" w:fill="D9D9D9"/>
          </w:tcPr>
          <w:p w14:paraId="3385F2F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34C6B86F" w14:textId="20231DD1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3</w:t>
            </w:r>
          </w:p>
        </w:tc>
      </w:tr>
      <w:tr w:rsidR="00424EA5" w:rsidRPr="000324DA" w14:paraId="613F0A5B" w14:textId="77777777" w:rsidTr="00424EA5">
        <w:tc>
          <w:tcPr>
            <w:tcW w:w="2138" w:type="dxa"/>
            <w:shd w:val="clear" w:color="auto" w:fill="D9D9D9"/>
          </w:tcPr>
          <w:p w14:paraId="439C7A9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6517E87E" w14:textId="417E3399" w:rsidR="00424EA5" w:rsidRPr="000324DA" w:rsidRDefault="00424EA5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혁신센터 부서 및 팀 소개</w:t>
            </w:r>
          </w:p>
        </w:tc>
      </w:tr>
      <w:tr w:rsidR="00424EA5" w:rsidRPr="000324DA" w14:paraId="3DDD864E" w14:textId="77777777" w:rsidTr="00424EA5">
        <w:tc>
          <w:tcPr>
            <w:tcW w:w="9497" w:type="dxa"/>
            <w:gridSpan w:val="4"/>
            <w:shd w:val="clear" w:color="auto" w:fill="D9D9D9"/>
          </w:tcPr>
          <w:p w14:paraId="4A7D2411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7CC506BF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67627EA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2DE62416" w14:textId="77777777" w:rsidR="00424EA5" w:rsidRPr="000324DA" w:rsidRDefault="00424EA5" w:rsidP="00AA3736">
            <w:pPr>
              <w:numPr>
                <w:ilvl w:val="0"/>
                <w:numId w:val="22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71031F01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대상: D</w:t>
            </w:r>
            <w:r w:rsidRPr="00424EA5">
              <w:rPr>
                <w:rFonts w:ascii="맑은 고딕" w:hAnsi="맑은 고딕"/>
                <w:sz w:val="20"/>
              </w:rPr>
              <w:t>elivery</w:t>
            </w:r>
            <w:r w:rsidRPr="00424EA5">
              <w:rPr>
                <w:rFonts w:ascii="맑은 고딕" w:hAnsi="맑은 고딕" w:hint="eastAsia"/>
                <w:sz w:val="20"/>
              </w:rPr>
              <w:t>혁신센터 부서 소개</w:t>
            </w:r>
          </w:p>
          <w:p w14:paraId="1FC9605A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디자인 요청 사항: 자유로운 부서 소개 컨셉</w:t>
            </w:r>
          </w:p>
          <w:p w14:paraId="0B822142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&lt;벤치마킹 사이트&gt;</w:t>
            </w:r>
          </w:p>
          <w:p w14:paraId="1A429C2C" w14:textId="77777777" w:rsidR="00424EA5" w:rsidRPr="00424EA5" w:rsidRDefault="00424EA5" w:rsidP="00424EA5">
            <w:pPr>
              <w:pStyle w:val="af6"/>
              <w:tabs>
                <w:tab w:val="center" w:pos="751"/>
              </w:tabs>
              <w:spacing w:line="260" w:lineRule="atLeast"/>
              <w:ind w:firstLineChars="350" w:firstLine="700"/>
              <w:outlineLvl w:val="0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-S</w:t>
            </w:r>
            <w:r w:rsidRPr="00424EA5">
              <w:rPr>
                <w:rFonts w:ascii="맑은 고딕" w:hAnsi="맑은 고딕"/>
                <w:sz w:val="20"/>
              </w:rPr>
              <w:t xml:space="preserve">MC </w:t>
            </w:r>
            <w:r w:rsidRPr="00424EA5">
              <w:rPr>
                <w:rFonts w:ascii="맑은 고딕" w:hAnsi="맑은 고딕" w:hint="eastAsia"/>
                <w:sz w:val="20"/>
              </w:rPr>
              <w:t>그룹(</w:t>
            </w:r>
            <w:hyperlink r:id="rId10" w:history="1">
              <w:r w:rsidRPr="00424EA5">
                <w:rPr>
                  <w:rFonts w:ascii="맑은 고딕" w:hAnsi="맑은 고딕"/>
                  <w:sz w:val="20"/>
                </w:rPr>
                <w:t>https://thesmc.co.kr/</w:t>
              </w:r>
            </w:hyperlink>
            <w:r w:rsidRPr="00424EA5">
              <w:rPr>
                <w:rFonts w:ascii="맑은 고딕" w:hAnsi="맑은 고딕" w:hint="eastAsia"/>
                <w:sz w:val="20"/>
              </w:rPr>
              <w:t>)</w:t>
            </w:r>
          </w:p>
          <w:p w14:paraId="086E0A7F" w14:textId="77777777" w:rsidR="00424EA5" w:rsidRPr="000324DA" w:rsidRDefault="00424EA5" w:rsidP="00424EA5">
            <w:pPr>
              <w:ind w:left="644"/>
              <w:rPr>
                <w:rFonts w:ascii="맑은 고딕" w:hAnsi="맑은 고딕"/>
                <w:sz w:val="20"/>
              </w:rPr>
            </w:pPr>
            <w:r w:rsidRPr="00424EA5">
              <w:rPr>
                <w:rFonts w:ascii="맑은 고딕" w:hAnsi="맑은 고딕" w:hint="eastAsia"/>
                <w:sz w:val="20"/>
              </w:rPr>
              <w:t>-홀딩스(</w:t>
            </w:r>
            <w:hyperlink r:id="rId11" w:history="1">
              <w:r w:rsidRPr="00424EA5">
                <w:rPr>
                  <w:rFonts w:ascii="맑은 고딕" w:hAnsi="맑은 고딕"/>
                  <w:sz w:val="20"/>
                </w:rPr>
                <w:t>https://www.skholdings.co.kr/</w:t>
              </w:r>
            </w:hyperlink>
            <w:r w:rsidRPr="00424EA5">
              <w:rPr>
                <w:rFonts w:ascii="맑은 고딕" w:hAnsi="맑은 고딕" w:hint="eastAsia"/>
                <w:sz w:val="20"/>
              </w:rPr>
              <w:t>)</w:t>
            </w:r>
          </w:p>
          <w:p w14:paraId="00955AB2" w14:textId="77777777" w:rsidR="00424EA5" w:rsidRPr="000324DA" w:rsidRDefault="00424EA5" w:rsidP="00424EA5">
            <w:pPr>
              <w:rPr>
                <w:rFonts w:ascii="맑은 고딕" w:hAnsi="맑은 고딕"/>
                <w:sz w:val="20"/>
              </w:rPr>
            </w:pPr>
          </w:p>
        </w:tc>
      </w:tr>
      <w:tr w:rsidR="00424EA5" w:rsidRPr="000324DA" w14:paraId="10C8B5DC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2DA0D46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E018B4D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C49C39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4E06D29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3321F87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EF564F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72FC388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6E6D03D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739E563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1748FB2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94667A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D02DA10" w14:textId="77777777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2</w:t>
            </w:r>
          </w:p>
        </w:tc>
      </w:tr>
      <w:tr w:rsidR="00424EA5" w:rsidRPr="000324DA" w14:paraId="116C8D5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FB9917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0D0EF227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384661E0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7F259375" w14:textId="44B29D37" w:rsidR="00424EA5" w:rsidRPr="00424EA5" w:rsidRDefault="00424EA5" w:rsidP="00AA3736">
      <w:pPr>
        <w:numPr>
          <w:ilvl w:val="0"/>
          <w:numId w:val="20"/>
        </w:numPr>
        <w:rPr>
          <w:sz w:val="20"/>
          <w:szCs w:val="18"/>
        </w:rPr>
      </w:pPr>
      <w:r w:rsidRPr="00424EA5">
        <w:rPr>
          <w:rFonts w:hint="eastAsia"/>
          <w:sz w:val="20"/>
          <w:szCs w:val="18"/>
        </w:rPr>
        <w:t>더</w:t>
      </w:r>
      <w:r w:rsidRPr="00424EA5">
        <w:rPr>
          <w:rFonts w:hint="eastAsia"/>
          <w:sz w:val="20"/>
          <w:szCs w:val="18"/>
        </w:rPr>
        <w:t xml:space="preserve"> </w:t>
      </w:r>
      <w:r w:rsidRPr="00424EA5">
        <w:rPr>
          <w:rFonts w:hint="eastAsia"/>
          <w:sz w:val="20"/>
          <w:szCs w:val="18"/>
        </w:rPr>
        <w:t>알려줘요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33C8FF0B" w14:textId="77777777" w:rsidTr="00424EA5">
        <w:tc>
          <w:tcPr>
            <w:tcW w:w="2138" w:type="dxa"/>
            <w:shd w:val="clear" w:color="auto" w:fill="D9D9D9"/>
          </w:tcPr>
          <w:p w14:paraId="5F96DB7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96EA76B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6519946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15E2548" w14:textId="75E845DD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6D57112B" w14:textId="77777777" w:rsidTr="00424EA5">
        <w:tc>
          <w:tcPr>
            <w:tcW w:w="2138" w:type="dxa"/>
            <w:shd w:val="clear" w:color="auto" w:fill="D9D9D9"/>
          </w:tcPr>
          <w:p w14:paraId="40ED123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61E01A1F" w14:textId="5CCEBE4A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4</w:t>
            </w:r>
          </w:p>
        </w:tc>
      </w:tr>
      <w:tr w:rsidR="00424EA5" w:rsidRPr="000324DA" w14:paraId="594617A2" w14:textId="77777777" w:rsidTr="00424EA5">
        <w:tc>
          <w:tcPr>
            <w:tcW w:w="2138" w:type="dxa"/>
            <w:shd w:val="clear" w:color="auto" w:fill="D9D9D9"/>
          </w:tcPr>
          <w:p w14:paraId="403A8CC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213715A5" w14:textId="6578CD71" w:rsidR="00424EA5" w:rsidRPr="000324DA" w:rsidRDefault="00424EA5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혁신센터 부서 및 각 팀의 소식</w:t>
            </w:r>
          </w:p>
        </w:tc>
      </w:tr>
      <w:tr w:rsidR="00424EA5" w:rsidRPr="000324DA" w14:paraId="7B24BE6F" w14:textId="77777777" w:rsidTr="00424EA5">
        <w:tc>
          <w:tcPr>
            <w:tcW w:w="9497" w:type="dxa"/>
            <w:gridSpan w:val="4"/>
            <w:shd w:val="clear" w:color="auto" w:fill="D9D9D9"/>
          </w:tcPr>
          <w:p w14:paraId="710580A2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5B7D2E93" w14:textId="77777777" w:rsidTr="00424EA5">
        <w:trPr>
          <w:trHeight w:val="2700"/>
        </w:trPr>
        <w:tc>
          <w:tcPr>
            <w:tcW w:w="9497" w:type="dxa"/>
            <w:gridSpan w:val="4"/>
          </w:tcPr>
          <w:p w14:paraId="4BAAA4A1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6C7A9B83" w14:textId="77777777" w:rsidR="00424EA5" w:rsidRPr="000324DA" w:rsidRDefault="00424EA5" w:rsidP="00AA3736">
            <w:pPr>
              <w:numPr>
                <w:ilvl w:val="0"/>
                <w:numId w:val="23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6498F85F" w14:textId="6A88C35F" w:rsidR="00424EA5" w:rsidRPr="000324DA" w:rsidRDefault="00424EA5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D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>elivery</w:t>
            </w: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혁신센터 부서 및 각 팀의 소식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32A8BF0C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6C70A3F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384FA136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1E863F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2B4FE248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070A8684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EB5EF8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74B1C78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63418C6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4B4CC32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B76A9B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9D71C1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0C5D89A8" w14:textId="11A73143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3</w:t>
            </w:r>
          </w:p>
        </w:tc>
      </w:tr>
      <w:tr w:rsidR="00424EA5" w:rsidRPr="000324DA" w14:paraId="2BA9523D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25936A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0392A3FA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2F388954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26F93894" w14:textId="2EEE0034" w:rsidR="00424EA5" w:rsidRPr="004668E2" w:rsidRDefault="004668E2" w:rsidP="00AA3736">
      <w:pPr>
        <w:numPr>
          <w:ilvl w:val="0"/>
          <w:numId w:val="20"/>
        </w:numPr>
        <w:rPr>
          <w:sz w:val="20"/>
          <w:szCs w:val="18"/>
        </w:rPr>
      </w:pPr>
      <w:r w:rsidRPr="004668E2">
        <w:rPr>
          <w:rFonts w:hint="eastAsia"/>
          <w:sz w:val="20"/>
          <w:szCs w:val="18"/>
        </w:rPr>
        <w:t>궁금해요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7D486B39" w14:textId="77777777" w:rsidTr="00424EA5">
        <w:tc>
          <w:tcPr>
            <w:tcW w:w="2138" w:type="dxa"/>
            <w:shd w:val="clear" w:color="auto" w:fill="D9D9D9"/>
          </w:tcPr>
          <w:p w14:paraId="41FC502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079C69A0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168CD71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3424A7DC" w14:textId="6E30732B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5F07B3F6" w14:textId="77777777" w:rsidTr="00424EA5">
        <w:tc>
          <w:tcPr>
            <w:tcW w:w="2138" w:type="dxa"/>
            <w:shd w:val="clear" w:color="auto" w:fill="D9D9D9"/>
          </w:tcPr>
          <w:p w14:paraId="5E4674C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4FFAAE90" w14:textId="654DBDF0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5</w:t>
            </w:r>
          </w:p>
        </w:tc>
      </w:tr>
      <w:tr w:rsidR="00424EA5" w:rsidRPr="000324DA" w14:paraId="019D0326" w14:textId="77777777" w:rsidTr="00424EA5">
        <w:tc>
          <w:tcPr>
            <w:tcW w:w="2138" w:type="dxa"/>
            <w:shd w:val="clear" w:color="auto" w:fill="D9D9D9"/>
          </w:tcPr>
          <w:p w14:paraId="458FC28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3727816D" w14:textId="76CC0851" w:rsidR="00424EA5" w:rsidRPr="000324DA" w:rsidRDefault="004668E2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혁신센터 F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AQ</w:t>
            </w:r>
          </w:p>
        </w:tc>
      </w:tr>
      <w:tr w:rsidR="00424EA5" w:rsidRPr="000324DA" w14:paraId="19C6B65F" w14:textId="77777777" w:rsidTr="00424EA5">
        <w:tc>
          <w:tcPr>
            <w:tcW w:w="9497" w:type="dxa"/>
            <w:gridSpan w:val="4"/>
            <w:shd w:val="clear" w:color="auto" w:fill="D9D9D9"/>
          </w:tcPr>
          <w:p w14:paraId="7F8E8664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13492F2C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74F2C41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3361C056" w14:textId="77777777" w:rsidR="00424EA5" w:rsidRPr="000324DA" w:rsidRDefault="00424EA5" w:rsidP="00AA3736">
            <w:pPr>
              <w:numPr>
                <w:ilvl w:val="0"/>
                <w:numId w:val="24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11C6D0E9" w14:textId="7801AD27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D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>elivery</w:t>
            </w: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혁신센터 F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>AQ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11EA7E4A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9A36B1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D5170B0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085CBD1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8D0160A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5FB9774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BFB8BA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C28D33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353CC21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76EE107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EF08797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FEE035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29034EBE" w14:textId="440AD255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5</w:t>
            </w:r>
          </w:p>
        </w:tc>
      </w:tr>
      <w:tr w:rsidR="00424EA5" w:rsidRPr="000324DA" w14:paraId="269ED5B5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C8EB16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3937A417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09E8D031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4387ADDC" w14:textId="5DCBFDF2" w:rsidR="00424EA5" w:rsidRPr="004668E2" w:rsidRDefault="004668E2" w:rsidP="00AA3736">
      <w:pPr>
        <w:numPr>
          <w:ilvl w:val="0"/>
          <w:numId w:val="20"/>
        </w:numPr>
        <w:rPr>
          <w:sz w:val="20"/>
          <w:szCs w:val="18"/>
        </w:rPr>
      </w:pPr>
      <w:r w:rsidRPr="004668E2">
        <w:rPr>
          <w:rFonts w:hint="eastAsia"/>
          <w:sz w:val="20"/>
          <w:szCs w:val="18"/>
        </w:rPr>
        <w:t>더</w:t>
      </w:r>
      <w:r w:rsidRPr="004668E2">
        <w:rPr>
          <w:rFonts w:hint="eastAsia"/>
          <w:sz w:val="20"/>
          <w:szCs w:val="18"/>
        </w:rPr>
        <w:t xml:space="preserve"> </w:t>
      </w:r>
      <w:proofErr w:type="spellStart"/>
      <w:r w:rsidRPr="004668E2">
        <w:rPr>
          <w:rFonts w:hint="eastAsia"/>
          <w:sz w:val="20"/>
          <w:szCs w:val="18"/>
        </w:rPr>
        <w:t>물어볼래</w:t>
      </w:r>
      <w:proofErr w:type="spellEnd"/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2C41AA89" w14:textId="77777777" w:rsidTr="00424EA5">
        <w:tc>
          <w:tcPr>
            <w:tcW w:w="2138" w:type="dxa"/>
            <w:shd w:val="clear" w:color="auto" w:fill="D9D9D9"/>
          </w:tcPr>
          <w:p w14:paraId="4725A46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0A207782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1A956E4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71B4482C" w14:textId="39A7ACC3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5C91C5DE" w14:textId="77777777" w:rsidTr="00424EA5">
        <w:tc>
          <w:tcPr>
            <w:tcW w:w="2138" w:type="dxa"/>
            <w:shd w:val="clear" w:color="auto" w:fill="D9D9D9"/>
          </w:tcPr>
          <w:p w14:paraId="6E3808A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lastRenderedPageBreak/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76B017E6" w14:textId="19E5FB96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6</w:t>
            </w:r>
          </w:p>
        </w:tc>
      </w:tr>
      <w:tr w:rsidR="00424EA5" w:rsidRPr="000324DA" w14:paraId="16947068" w14:textId="77777777" w:rsidTr="00424EA5">
        <w:tc>
          <w:tcPr>
            <w:tcW w:w="2138" w:type="dxa"/>
            <w:shd w:val="clear" w:color="auto" w:fill="D9D9D9"/>
          </w:tcPr>
          <w:p w14:paraId="5F60C47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1E5DFBE0" w14:textId="45F020CB" w:rsidR="00424EA5" w:rsidRPr="000324DA" w:rsidRDefault="004668E2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혁신센터 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 xml:space="preserve">1:1 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문의</w:t>
            </w:r>
          </w:p>
        </w:tc>
      </w:tr>
      <w:tr w:rsidR="00424EA5" w:rsidRPr="000324DA" w14:paraId="0AEA6E12" w14:textId="77777777" w:rsidTr="00424EA5">
        <w:tc>
          <w:tcPr>
            <w:tcW w:w="9497" w:type="dxa"/>
            <w:gridSpan w:val="4"/>
            <w:shd w:val="clear" w:color="auto" w:fill="D9D9D9"/>
          </w:tcPr>
          <w:p w14:paraId="57A909D1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3A0F0344" w14:textId="77777777" w:rsidTr="00424EA5">
        <w:trPr>
          <w:trHeight w:val="2700"/>
        </w:trPr>
        <w:tc>
          <w:tcPr>
            <w:tcW w:w="9497" w:type="dxa"/>
            <w:gridSpan w:val="4"/>
          </w:tcPr>
          <w:p w14:paraId="5E8D6587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717CE6B3" w14:textId="77777777" w:rsidR="00424EA5" w:rsidRPr="000324DA" w:rsidRDefault="00424EA5" w:rsidP="00AA3736">
            <w:pPr>
              <w:numPr>
                <w:ilvl w:val="0"/>
                <w:numId w:val="25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1DB4BEF8" w14:textId="29E285F9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D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>elivery</w:t>
            </w: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 xml:space="preserve">혁신센터 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 xml:space="preserve">1:1 </w:t>
            </w: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문의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6C7868BE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6CFD130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43CEFC42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76B0433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30FB3FA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8AF6F8A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257229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43D674C9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154B27E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7F458294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4957A81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6D56B9B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331F0D8D" w14:textId="0D1CEDEE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6</w:t>
            </w:r>
          </w:p>
        </w:tc>
      </w:tr>
      <w:tr w:rsidR="00424EA5" w:rsidRPr="000324DA" w14:paraId="630E1F78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42D7B02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678E8EEE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77088518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1CE6CF06" w14:textId="07AC2767" w:rsidR="00424EA5" w:rsidRPr="004668E2" w:rsidRDefault="00424EA5" w:rsidP="00AA3736">
      <w:pPr>
        <w:numPr>
          <w:ilvl w:val="0"/>
          <w:numId w:val="20"/>
        </w:numPr>
        <w:rPr>
          <w:sz w:val="20"/>
          <w:szCs w:val="18"/>
        </w:rPr>
      </w:pPr>
      <w:r w:rsidRPr="004668E2">
        <w:rPr>
          <w:rFonts w:hint="eastAsia"/>
          <w:sz w:val="20"/>
          <w:szCs w:val="18"/>
        </w:rPr>
        <w:t>메인</w:t>
      </w:r>
      <w:r w:rsidRPr="004668E2">
        <w:rPr>
          <w:rFonts w:hint="eastAsia"/>
          <w:sz w:val="20"/>
          <w:szCs w:val="18"/>
        </w:rPr>
        <w:t xml:space="preserve"> </w:t>
      </w:r>
      <w:r w:rsidR="004668E2" w:rsidRPr="004668E2">
        <w:rPr>
          <w:rFonts w:hint="eastAsia"/>
          <w:sz w:val="20"/>
          <w:szCs w:val="18"/>
        </w:rPr>
        <w:t>부서</w:t>
      </w:r>
      <w:r w:rsidR="004668E2" w:rsidRPr="004668E2">
        <w:rPr>
          <w:rFonts w:hint="eastAsia"/>
          <w:sz w:val="20"/>
          <w:szCs w:val="18"/>
        </w:rPr>
        <w:t xml:space="preserve"> </w:t>
      </w:r>
      <w:r w:rsidR="004668E2" w:rsidRPr="004668E2">
        <w:rPr>
          <w:rFonts w:hint="eastAsia"/>
          <w:sz w:val="20"/>
          <w:szCs w:val="18"/>
        </w:rPr>
        <w:t>소개</w:t>
      </w:r>
      <w:r w:rsidR="004668E2" w:rsidRPr="004668E2">
        <w:rPr>
          <w:rFonts w:hint="eastAsia"/>
          <w:sz w:val="20"/>
          <w:szCs w:val="18"/>
        </w:rPr>
        <w:t xml:space="preserve"> </w:t>
      </w:r>
      <w:r w:rsidR="004668E2" w:rsidRPr="004668E2">
        <w:rPr>
          <w:rFonts w:hint="eastAsia"/>
          <w:sz w:val="20"/>
          <w:szCs w:val="18"/>
        </w:rPr>
        <w:t>바로가기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15EC0F75" w14:textId="77777777" w:rsidTr="00424EA5">
        <w:tc>
          <w:tcPr>
            <w:tcW w:w="2138" w:type="dxa"/>
            <w:shd w:val="clear" w:color="auto" w:fill="D9D9D9"/>
          </w:tcPr>
          <w:p w14:paraId="5DA0E2D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002AF46D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0AEFB46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8E936E7" w14:textId="3E709F1E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소개</w:t>
            </w:r>
          </w:p>
        </w:tc>
      </w:tr>
      <w:tr w:rsidR="00424EA5" w:rsidRPr="000324DA" w14:paraId="64042A91" w14:textId="77777777" w:rsidTr="00424EA5">
        <w:tc>
          <w:tcPr>
            <w:tcW w:w="2138" w:type="dxa"/>
            <w:shd w:val="clear" w:color="auto" w:fill="D9D9D9"/>
          </w:tcPr>
          <w:p w14:paraId="1C19B40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211CAC21" w14:textId="51B4A38E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7</w:t>
            </w:r>
          </w:p>
        </w:tc>
      </w:tr>
      <w:tr w:rsidR="00424EA5" w:rsidRPr="000324DA" w14:paraId="7E327B9F" w14:textId="77777777" w:rsidTr="00424EA5">
        <w:tc>
          <w:tcPr>
            <w:tcW w:w="2138" w:type="dxa"/>
            <w:shd w:val="clear" w:color="auto" w:fill="D9D9D9"/>
          </w:tcPr>
          <w:p w14:paraId="0EE1E43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0AFBEFFD" w14:textId="150C9AD6" w:rsidR="00424EA5" w:rsidRPr="000324DA" w:rsidRDefault="004668E2" w:rsidP="00424EA5">
            <w:pPr>
              <w:rPr>
                <w:sz w:val="20"/>
              </w:rPr>
            </w:pPr>
            <w:r w:rsidRPr="00F3044B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메인 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부서 소개 바로가기</w:t>
            </w:r>
          </w:p>
        </w:tc>
      </w:tr>
      <w:tr w:rsidR="00424EA5" w:rsidRPr="000324DA" w14:paraId="0E86ED35" w14:textId="77777777" w:rsidTr="00424EA5">
        <w:tc>
          <w:tcPr>
            <w:tcW w:w="9497" w:type="dxa"/>
            <w:gridSpan w:val="4"/>
            <w:shd w:val="clear" w:color="auto" w:fill="D9D9D9"/>
          </w:tcPr>
          <w:p w14:paraId="71BD843C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6D1F25EA" w14:textId="77777777" w:rsidTr="00424EA5">
        <w:trPr>
          <w:trHeight w:val="2700"/>
        </w:trPr>
        <w:tc>
          <w:tcPr>
            <w:tcW w:w="9497" w:type="dxa"/>
            <w:gridSpan w:val="4"/>
          </w:tcPr>
          <w:p w14:paraId="6946C405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5ADAF5BE" w14:textId="77777777" w:rsidR="00424EA5" w:rsidRPr="000324DA" w:rsidRDefault="00424EA5" w:rsidP="00AA3736">
            <w:pPr>
              <w:numPr>
                <w:ilvl w:val="0"/>
                <w:numId w:val="26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42EF305D" w14:textId="61E1A471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메인 부서 소개 바로가기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3E936204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5EFE82C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64ED2254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784AD64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A0AE22A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42D454A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723F77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79DA4D8C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46DDFD9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4D55EB36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62F2678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7C81D7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231E781B" w14:textId="71DFA186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7</w:t>
            </w:r>
          </w:p>
        </w:tc>
      </w:tr>
      <w:tr w:rsidR="00424EA5" w:rsidRPr="000324DA" w14:paraId="41F4F407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87B212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76B2BC76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043329C9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39D6C1E9" w14:textId="4A4964C7" w:rsidR="00424EA5" w:rsidRDefault="00424EA5" w:rsidP="00AA3736">
      <w:pPr>
        <w:numPr>
          <w:ilvl w:val="0"/>
          <w:numId w:val="20"/>
        </w:numPr>
      </w:pPr>
      <w:r>
        <w:rPr>
          <w:rFonts w:hint="eastAsia"/>
        </w:rPr>
        <w:lastRenderedPageBreak/>
        <w:t>메인</w:t>
      </w:r>
      <w:r>
        <w:rPr>
          <w:rFonts w:hint="eastAsia"/>
        </w:rPr>
        <w:t xml:space="preserve"> </w:t>
      </w:r>
      <w:r w:rsidR="004668E2">
        <w:rPr>
          <w:rFonts w:hint="eastAsia"/>
        </w:rPr>
        <w:t>부서</w:t>
      </w:r>
      <w:r w:rsidR="004668E2">
        <w:rPr>
          <w:rFonts w:hint="eastAsia"/>
        </w:rPr>
        <w:t xml:space="preserve"> </w:t>
      </w:r>
      <w:r w:rsidR="004668E2">
        <w:rPr>
          <w:rFonts w:hint="eastAsia"/>
        </w:rPr>
        <w:t>최근</w:t>
      </w:r>
      <w:r w:rsidR="004668E2">
        <w:rPr>
          <w:rFonts w:hint="eastAsia"/>
        </w:rPr>
        <w:t xml:space="preserve"> </w:t>
      </w:r>
      <w:r w:rsidR="004668E2">
        <w:rPr>
          <w:rFonts w:hint="eastAsia"/>
        </w:rPr>
        <w:t>소식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5EBD6D93" w14:textId="77777777" w:rsidTr="00424EA5">
        <w:tc>
          <w:tcPr>
            <w:tcW w:w="2138" w:type="dxa"/>
            <w:shd w:val="clear" w:color="auto" w:fill="D9D9D9"/>
          </w:tcPr>
          <w:p w14:paraId="7ED9E2D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07DFE165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32D6954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6D2926AB" w14:textId="68B14948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게시판</w:t>
            </w:r>
          </w:p>
        </w:tc>
      </w:tr>
      <w:tr w:rsidR="00424EA5" w:rsidRPr="000324DA" w14:paraId="4DC58315" w14:textId="77777777" w:rsidTr="00424EA5">
        <w:tc>
          <w:tcPr>
            <w:tcW w:w="2138" w:type="dxa"/>
            <w:shd w:val="clear" w:color="auto" w:fill="D9D9D9"/>
          </w:tcPr>
          <w:p w14:paraId="2421793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33333002" w14:textId="046B5549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8</w:t>
            </w:r>
          </w:p>
        </w:tc>
      </w:tr>
      <w:tr w:rsidR="00424EA5" w:rsidRPr="000324DA" w14:paraId="44ABFFB7" w14:textId="77777777" w:rsidTr="00424EA5">
        <w:tc>
          <w:tcPr>
            <w:tcW w:w="2138" w:type="dxa"/>
            <w:shd w:val="clear" w:color="auto" w:fill="D9D9D9"/>
          </w:tcPr>
          <w:p w14:paraId="2D42ABF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71CC4625" w14:textId="55691CBA" w:rsidR="00424EA5" w:rsidRPr="000324DA" w:rsidRDefault="004668E2" w:rsidP="00424EA5">
            <w:pPr>
              <w:rPr>
                <w:sz w:val="20"/>
              </w:rPr>
            </w:pPr>
            <w:r w:rsidRPr="00F3044B"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 xml:space="preserve">메인 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부서 최근 소식</w:t>
            </w:r>
          </w:p>
        </w:tc>
      </w:tr>
      <w:tr w:rsidR="00424EA5" w:rsidRPr="000324DA" w14:paraId="178CE192" w14:textId="77777777" w:rsidTr="00424EA5">
        <w:tc>
          <w:tcPr>
            <w:tcW w:w="9497" w:type="dxa"/>
            <w:gridSpan w:val="4"/>
            <w:shd w:val="clear" w:color="auto" w:fill="D9D9D9"/>
          </w:tcPr>
          <w:p w14:paraId="157DD624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6D7E14CD" w14:textId="77777777" w:rsidTr="00424EA5">
        <w:trPr>
          <w:trHeight w:val="2700"/>
        </w:trPr>
        <w:tc>
          <w:tcPr>
            <w:tcW w:w="9497" w:type="dxa"/>
            <w:gridSpan w:val="4"/>
          </w:tcPr>
          <w:p w14:paraId="12B66440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7A30A64A" w14:textId="77777777" w:rsidR="00424EA5" w:rsidRPr="000324DA" w:rsidRDefault="00424EA5" w:rsidP="00AA3736">
            <w:pPr>
              <w:numPr>
                <w:ilvl w:val="0"/>
                <w:numId w:val="27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5FFC4F61" w14:textId="66C15D78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메인 부서 최근 소식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1D66F451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18F0F12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6E5F9E82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550D66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93E7DA4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A2351B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1B784F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4873F043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22D5049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11E1548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99F0F0D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803665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5794D80" w14:textId="3E8C1935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8</w:t>
            </w:r>
          </w:p>
        </w:tc>
      </w:tr>
      <w:tr w:rsidR="00424EA5" w:rsidRPr="000324DA" w14:paraId="69968F67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5611409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6EE8872C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5DBF9FE6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1B660FC0" w14:textId="76859E50" w:rsidR="00424EA5" w:rsidRDefault="004668E2" w:rsidP="00AA3736">
      <w:pPr>
        <w:numPr>
          <w:ilvl w:val="0"/>
          <w:numId w:val="20"/>
        </w:numPr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2AB8CE50" w14:textId="77777777" w:rsidTr="00424EA5">
        <w:tc>
          <w:tcPr>
            <w:tcW w:w="2138" w:type="dxa"/>
            <w:shd w:val="clear" w:color="auto" w:fill="D9D9D9"/>
          </w:tcPr>
          <w:p w14:paraId="3577006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1567BF4" w14:textId="1014ECF1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5DDE1D0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D0B6F47" w14:textId="440659EE" w:rsidR="00424EA5" w:rsidRPr="000324DA" w:rsidRDefault="004668E2" w:rsidP="00424EA5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수정</w:t>
            </w:r>
            <w:proofErr w:type="gramEnd"/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목록</w:t>
            </w:r>
          </w:p>
        </w:tc>
      </w:tr>
      <w:tr w:rsidR="00424EA5" w:rsidRPr="000324DA" w14:paraId="3610287B" w14:textId="77777777" w:rsidTr="00424EA5">
        <w:tc>
          <w:tcPr>
            <w:tcW w:w="2138" w:type="dxa"/>
            <w:shd w:val="clear" w:color="auto" w:fill="D9D9D9"/>
          </w:tcPr>
          <w:p w14:paraId="0ECF8C8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4B4F2375" w14:textId="3162953B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9</w:t>
            </w:r>
          </w:p>
        </w:tc>
      </w:tr>
      <w:tr w:rsidR="00424EA5" w:rsidRPr="000324DA" w14:paraId="1609C348" w14:textId="77777777" w:rsidTr="00424EA5">
        <w:tc>
          <w:tcPr>
            <w:tcW w:w="2138" w:type="dxa"/>
            <w:shd w:val="clear" w:color="auto" w:fill="D9D9D9"/>
          </w:tcPr>
          <w:p w14:paraId="24EDBC8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F65F8E2" w14:textId="22631575" w:rsidR="00424EA5" w:rsidRPr="000324DA" w:rsidRDefault="004668E2" w:rsidP="00424EA5">
            <w:pPr>
              <w:rPr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관리자 사용자 관리</w:t>
            </w:r>
          </w:p>
        </w:tc>
      </w:tr>
      <w:tr w:rsidR="00424EA5" w:rsidRPr="000324DA" w14:paraId="6F60D692" w14:textId="77777777" w:rsidTr="00424EA5">
        <w:tc>
          <w:tcPr>
            <w:tcW w:w="9497" w:type="dxa"/>
            <w:gridSpan w:val="4"/>
            <w:shd w:val="clear" w:color="auto" w:fill="D9D9D9"/>
          </w:tcPr>
          <w:p w14:paraId="0F955815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5FC7406D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114A109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3F72DC2B" w14:textId="77777777" w:rsidR="00424EA5" w:rsidRPr="000324DA" w:rsidRDefault="00424EA5" w:rsidP="00AA3736">
            <w:pPr>
              <w:numPr>
                <w:ilvl w:val="0"/>
                <w:numId w:val="28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763CD7FF" w14:textId="77777777" w:rsidR="004668E2" w:rsidRPr="004668E2" w:rsidRDefault="004668E2" w:rsidP="004668E2">
            <w:pPr>
              <w:pStyle w:val="af6"/>
              <w:tabs>
                <w:tab w:val="center" w:pos="751"/>
              </w:tabs>
              <w:spacing w:line="260" w:lineRule="atLeast"/>
              <w:ind w:firstLineChars="400" w:firstLine="800"/>
              <w:outlineLvl w:val="0"/>
              <w:rPr>
                <w:rFonts w:ascii="맑은 고딕" w:hAnsi="맑은 고딕"/>
                <w:sz w:val="20"/>
                <w:szCs w:val="18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관리자 사용자를 생성,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수정,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삭제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,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목록 기능</w:t>
            </w:r>
          </w:p>
          <w:p w14:paraId="57B898B5" w14:textId="41A1878A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/>
                <w:sz w:val="20"/>
                <w:szCs w:val="18"/>
              </w:rPr>
              <w:t xml:space="preserve">ID,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이름,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비밀번호</w:t>
            </w:r>
            <w:r w:rsidRPr="004668E2">
              <w:rPr>
                <w:rFonts w:ascii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424EA5" w:rsidRPr="000324DA" w14:paraId="0BDEA818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9FF8C4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5BB59B91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11DFBC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565166B9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EB6D836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7E34EDF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6655BD04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024133F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1A73920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70FCD4F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2791782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12BAE5D5" w14:textId="33BCD3AD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 w:rsidR="004668E2">
              <w:rPr>
                <w:sz w:val="20"/>
              </w:rPr>
              <w:t>9</w:t>
            </w:r>
          </w:p>
        </w:tc>
      </w:tr>
      <w:tr w:rsidR="00424EA5" w:rsidRPr="000324DA" w14:paraId="193DBBFC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24441AA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63BE5E8A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77CBD7FB" w14:textId="4DD433BC" w:rsidR="00424EA5" w:rsidRDefault="004668E2" w:rsidP="00AA3736">
      <w:pPr>
        <w:numPr>
          <w:ilvl w:val="0"/>
          <w:numId w:val="20"/>
        </w:numPr>
      </w:pPr>
      <w:r>
        <w:rPr>
          <w:rFonts w:hint="eastAsia"/>
        </w:rPr>
        <w:lastRenderedPageBreak/>
        <w:t>배너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481D3AD8" w14:textId="77777777" w:rsidTr="00424EA5">
        <w:tc>
          <w:tcPr>
            <w:tcW w:w="2138" w:type="dxa"/>
            <w:shd w:val="clear" w:color="auto" w:fill="D9D9D9"/>
          </w:tcPr>
          <w:p w14:paraId="6229C02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76BE7242" w14:textId="0B7CF594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03324E1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3BEB2CAA" w14:textId="15F12DA9" w:rsidR="00424EA5" w:rsidRPr="000324DA" w:rsidRDefault="004668E2" w:rsidP="00424EA5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수정</w:t>
            </w:r>
            <w:proofErr w:type="gramEnd"/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목록</w:t>
            </w:r>
          </w:p>
        </w:tc>
      </w:tr>
      <w:tr w:rsidR="00424EA5" w:rsidRPr="000324DA" w14:paraId="18E885DC" w14:textId="77777777" w:rsidTr="00424EA5">
        <w:tc>
          <w:tcPr>
            <w:tcW w:w="2138" w:type="dxa"/>
            <w:shd w:val="clear" w:color="auto" w:fill="D9D9D9"/>
          </w:tcPr>
          <w:p w14:paraId="24674D15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2A04E596" w14:textId="0EA74F5E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10</w:t>
            </w:r>
          </w:p>
        </w:tc>
      </w:tr>
      <w:tr w:rsidR="00424EA5" w:rsidRPr="000324DA" w14:paraId="73076FAD" w14:textId="77777777" w:rsidTr="00424EA5">
        <w:tc>
          <w:tcPr>
            <w:tcW w:w="2138" w:type="dxa"/>
            <w:shd w:val="clear" w:color="auto" w:fill="D9D9D9"/>
          </w:tcPr>
          <w:p w14:paraId="2B63FEA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362CE2D9" w14:textId="77684C46" w:rsidR="00424EA5" w:rsidRPr="000324DA" w:rsidRDefault="004668E2" w:rsidP="00424EA5">
            <w:pPr>
              <w:rPr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사용자 메인 배너 관리</w:t>
            </w:r>
          </w:p>
        </w:tc>
      </w:tr>
      <w:tr w:rsidR="00424EA5" w:rsidRPr="000324DA" w14:paraId="5E1BA531" w14:textId="77777777" w:rsidTr="00424EA5">
        <w:tc>
          <w:tcPr>
            <w:tcW w:w="9497" w:type="dxa"/>
            <w:gridSpan w:val="4"/>
            <w:shd w:val="clear" w:color="auto" w:fill="D9D9D9"/>
          </w:tcPr>
          <w:p w14:paraId="7F543FAC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7DC9A8E2" w14:textId="77777777" w:rsidTr="00424EA5">
        <w:trPr>
          <w:trHeight w:val="2700"/>
        </w:trPr>
        <w:tc>
          <w:tcPr>
            <w:tcW w:w="9497" w:type="dxa"/>
            <w:gridSpan w:val="4"/>
          </w:tcPr>
          <w:p w14:paraId="659D1E71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57A5C67E" w14:textId="77777777" w:rsidR="00424EA5" w:rsidRPr="000324DA" w:rsidRDefault="00424EA5" w:rsidP="00AA3736">
            <w:pPr>
              <w:numPr>
                <w:ilvl w:val="0"/>
                <w:numId w:val="29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5816CD2A" w14:textId="6FFFF7AE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사용자 메인 페이지 배너 이미지 및 링크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,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내용을 생성,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수정,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삭제,</w:t>
            </w:r>
            <w:r w:rsidRPr="004668E2">
              <w:rPr>
                <w:rFonts w:ascii="맑은 고딕" w:hAnsi="맑은 고딕"/>
                <w:sz w:val="20"/>
                <w:szCs w:val="18"/>
              </w:rPr>
              <w:t xml:space="preserve"> </w:t>
            </w:r>
            <w:r w:rsidRPr="004668E2">
              <w:rPr>
                <w:rFonts w:ascii="맑은 고딕" w:hAnsi="맑은 고딕" w:hint="eastAsia"/>
                <w:sz w:val="20"/>
                <w:szCs w:val="18"/>
              </w:rPr>
              <w:t>목록 기능</w:t>
            </w:r>
            <w:r w:rsidRPr="004668E2">
              <w:rPr>
                <w:rFonts w:ascii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424EA5" w:rsidRPr="000324DA" w14:paraId="6F3FB0D2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3C60E42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6C1CB3E8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242EB70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2F30692D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3896F4F9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96F617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40FA47AD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5C9C9C0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7F1A8CC2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40528FEC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240D01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B7C082D" w14:textId="77777777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-00</w:t>
            </w:r>
            <w:r>
              <w:rPr>
                <w:sz w:val="20"/>
              </w:rPr>
              <w:t>2</w:t>
            </w:r>
          </w:p>
        </w:tc>
      </w:tr>
      <w:tr w:rsidR="00424EA5" w:rsidRPr="000324DA" w14:paraId="2819071F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A6827F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48D17F9A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4BFE2D5E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711F5B31" w14:textId="503FE4A0" w:rsidR="00424EA5" w:rsidRDefault="00DD1CA6" w:rsidP="00AA3736">
      <w:pPr>
        <w:numPr>
          <w:ilvl w:val="0"/>
          <w:numId w:val="20"/>
        </w:numPr>
      </w:pPr>
      <w:r>
        <w:rPr>
          <w:rFonts w:hint="eastAsia"/>
        </w:rPr>
        <w:t>게시판</w:t>
      </w:r>
      <w:r w:rsidR="004668E2">
        <w:rPr>
          <w:rFonts w:hint="eastAsia"/>
        </w:rPr>
        <w:t xml:space="preserve"> </w:t>
      </w:r>
      <w:r w:rsidR="004668E2">
        <w:rPr>
          <w:rFonts w:hint="eastAsia"/>
        </w:rPr>
        <w:t>관리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264025B2" w14:textId="77777777" w:rsidTr="00424EA5">
        <w:tc>
          <w:tcPr>
            <w:tcW w:w="2138" w:type="dxa"/>
            <w:shd w:val="clear" w:color="auto" w:fill="D9D9D9"/>
          </w:tcPr>
          <w:p w14:paraId="5AFA642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52E12806" w14:textId="07BA306E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22C951B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04F88CF" w14:textId="695BCBCF" w:rsidR="00424EA5" w:rsidRPr="000324DA" w:rsidRDefault="004668E2" w:rsidP="00424EA5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등록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수정</w:t>
            </w:r>
            <w:proofErr w:type="gramEnd"/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삭제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목록</w:t>
            </w:r>
          </w:p>
        </w:tc>
      </w:tr>
      <w:tr w:rsidR="00424EA5" w:rsidRPr="000324DA" w14:paraId="16850491" w14:textId="77777777" w:rsidTr="00424EA5">
        <w:tc>
          <w:tcPr>
            <w:tcW w:w="2138" w:type="dxa"/>
            <w:shd w:val="clear" w:color="auto" w:fill="D9D9D9"/>
          </w:tcPr>
          <w:p w14:paraId="05F2F5D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54CEA461" w14:textId="3F4D904D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11</w:t>
            </w:r>
          </w:p>
        </w:tc>
      </w:tr>
      <w:tr w:rsidR="00424EA5" w:rsidRPr="000324DA" w14:paraId="0EF2137E" w14:textId="77777777" w:rsidTr="00424EA5">
        <w:tc>
          <w:tcPr>
            <w:tcW w:w="2138" w:type="dxa"/>
            <w:shd w:val="clear" w:color="auto" w:fill="D9D9D9"/>
          </w:tcPr>
          <w:p w14:paraId="080CF4A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7412C3E5" w14:textId="48FA4EE2" w:rsidR="00424EA5" w:rsidRPr="000324DA" w:rsidRDefault="004668E2" w:rsidP="00424EA5">
            <w:pPr>
              <w:rPr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부서 및 팀 소식지 관리</w:t>
            </w:r>
          </w:p>
        </w:tc>
      </w:tr>
      <w:tr w:rsidR="00424EA5" w:rsidRPr="000324DA" w14:paraId="47666DAE" w14:textId="77777777" w:rsidTr="00424EA5">
        <w:tc>
          <w:tcPr>
            <w:tcW w:w="9497" w:type="dxa"/>
            <w:gridSpan w:val="4"/>
            <w:shd w:val="clear" w:color="auto" w:fill="D9D9D9"/>
          </w:tcPr>
          <w:p w14:paraId="77E28071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2AFDF8AE" w14:textId="77777777" w:rsidTr="00424EA5">
        <w:trPr>
          <w:trHeight w:val="2700"/>
        </w:trPr>
        <w:tc>
          <w:tcPr>
            <w:tcW w:w="9497" w:type="dxa"/>
            <w:gridSpan w:val="4"/>
          </w:tcPr>
          <w:p w14:paraId="3F8A8527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4022F3F2" w14:textId="77777777" w:rsidR="00424EA5" w:rsidRPr="000324DA" w:rsidRDefault="00424EA5" w:rsidP="00AA3736">
            <w:pPr>
              <w:numPr>
                <w:ilvl w:val="0"/>
                <w:numId w:val="30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6674D436" w14:textId="35A3876B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부서 및 팀 소식지 관리</w:t>
            </w:r>
            <w:r w:rsidRPr="004668E2">
              <w:rPr>
                <w:rFonts w:ascii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424EA5" w:rsidRPr="000324DA" w14:paraId="5E6D5B72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6C39F59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690700A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6E26E79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58FF315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15AF7FE8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245A170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F334A7B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5DBD14B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39D0ADFC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318CAD49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8CA953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ECB1FB8" w14:textId="15502A25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11</w:t>
            </w:r>
          </w:p>
        </w:tc>
      </w:tr>
      <w:tr w:rsidR="00424EA5" w:rsidRPr="000324DA" w14:paraId="4EE05B9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CE0A26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50C273C6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57DCD197" w14:textId="09293806" w:rsidR="00424EA5" w:rsidRDefault="00DD1CA6" w:rsidP="00AA3736">
      <w:pPr>
        <w:numPr>
          <w:ilvl w:val="0"/>
          <w:numId w:val="20"/>
        </w:numPr>
      </w:pPr>
      <w:r>
        <w:rPr>
          <w:rFonts w:hint="eastAsia"/>
        </w:rPr>
        <w:lastRenderedPageBreak/>
        <w:t>1</w:t>
      </w:r>
      <w:r>
        <w:t xml:space="preserve">:1 </w:t>
      </w:r>
      <w:r>
        <w:rPr>
          <w:rFonts w:hint="eastAsia"/>
        </w:rPr>
        <w:t>문의</w:t>
      </w:r>
      <w:r w:rsidR="004668E2">
        <w:rPr>
          <w:rFonts w:hint="eastAsia"/>
        </w:rPr>
        <w:t xml:space="preserve"> </w:t>
      </w:r>
      <w:r w:rsidR="004668E2">
        <w:rPr>
          <w:rFonts w:hint="eastAsia"/>
        </w:rPr>
        <w:t>관리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586FEEFF" w14:textId="77777777" w:rsidTr="00424EA5">
        <w:tc>
          <w:tcPr>
            <w:tcW w:w="2138" w:type="dxa"/>
            <w:shd w:val="clear" w:color="auto" w:fill="D9D9D9"/>
          </w:tcPr>
          <w:p w14:paraId="4D6172D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2E803611" w14:textId="4140FA4A" w:rsidR="00424EA5" w:rsidRPr="000324DA" w:rsidRDefault="004668E2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07A7035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2D38004A" w14:textId="28CB7372" w:rsidR="00424EA5" w:rsidRPr="000324DA" w:rsidRDefault="004668E2" w:rsidP="00424EA5">
            <w:pPr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답변</w:t>
            </w:r>
            <w:r>
              <w:rPr>
                <w:rFonts w:hint="eastAsia"/>
                <w:sz w:val="20"/>
              </w:rPr>
              <w:t>,</w:t>
            </w:r>
            <w:r>
              <w:rPr>
                <w:rFonts w:hint="eastAsia"/>
                <w:sz w:val="20"/>
              </w:rPr>
              <w:t>삭제</w:t>
            </w:r>
            <w:proofErr w:type="gramEnd"/>
            <w:r>
              <w:rPr>
                <w:rFonts w:hint="eastAsia"/>
                <w:sz w:val="20"/>
              </w:rPr>
              <w:t>,</w:t>
            </w:r>
            <w:proofErr w:type="spellStart"/>
            <w:r>
              <w:rPr>
                <w:rFonts w:hint="eastAsia"/>
                <w:sz w:val="20"/>
              </w:rPr>
              <w:t>이메일발송</w:t>
            </w:r>
            <w:proofErr w:type="spellEnd"/>
          </w:p>
        </w:tc>
      </w:tr>
      <w:tr w:rsidR="00424EA5" w:rsidRPr="000324DA" w14:paraId="4D0D428D" w14:textId="77777777" w:rsidTr="00424EA5">
        <w:tc>
          <w:tcPr>
            <w:tcW w:w="2138" w:type="dxa"/>
            <w:shd w:val="clear" w:color="auto" w:fill="D9D9D9"/>
          </w:tcPr>
          <w:p w14:paraId="59309DD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39249FA5" w14:textId="46B28833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12</w:t>
            </w:r>
          </w:p>
        </w:tc>
      </w:tr>
      <w:tr w:rsidR="00424EA5" w:rsidRPr="000324DA" w14:paraId="2F9796C3" w14:textId="77777777" w:rsidTr="00424EA5">
        <w:tc>
          <w:tcPr>
            <w:tcW w:w="2138" w:type="dxa"/>
            <w:shd w:val="clear" w:color="auto" w:fill="D9D9D9"/>
          </w:tcPr>
          <w:p w14:paraId="10BEEB4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0753A96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맑은 고딕" w:hAnsi="맑은 고딕" w:cs="굴림"/>
                <w:color w:val="000000"/>
                <w:sz w:val="18"/>
                <w:szCs w:val="18"/>
              </w:rPr>
              <w:t>elivery</w:t>
            </w:r>
            <w:r>
              <w:rPr>
                <w:rFonts w:ascii="맑은 고딕" w:hAnsi="맑은 고딕" w:cs="굴림" w:hint="eastAsia"/>
                <w:color w:val="000000"/>
                <w:sz w:val="18"/>
                <w:szCs w:val="18"/>
              </w:rPr>
              <w:t>혁신센터 부서 및 팀 소개</w:t>
            </w:r>
          </w:p>
        </w:tc>
      </w:tr>
      <w:tr w:rsidR="00424EA5" w:rsidRPr="000324DA" w14:paraId="66859B6B" w14:textId="77777777" w:rsidTr="00424EA5">
        <w:tc>
          <w:tcPr>
            <w:tcW w:w="9497" w:type="dxa"/>
            <w:gridSpan w:val="4"/>
            <w:shd w:val="clear" w:color="auto" w:fill="D9D9D9"/>
          </w:tcPr>
          <w:p w14:paraId="657F7A59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3BD53060" w14:textId="77777777" w:rsidTr="00424EA5">
        <w:trPr>
          <w:trHeight w:val="2700"/>
        </w:trPr>
        <w:tc>
          <w:tcPr>
            <w:tcW w:w="9497" w:type="dxa"/>
            <w:gridSpan w:val="4"/>
          </w:tcPr>
          <w:p w14:paraId="2EA85813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0B47A294" w14:textId="77777777" w:rsidR="00424EA5" w:rsidRPr="000324DA" w:rsidRDefault="00424EA5" w:rsidP="00AA3736">
            <w:pPr>
              <w:numPr>
                <w:ilvl w:val="0"/>
                <w:numId w:val="31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57A22BB6" w14:textId="77777777" w:rsidR="004668E2" w:rsidRPr="004668E2" w:rsidRDefault="004668E2" w:rsidP="004668E2">
            <w:pPr>
              <w:pStyle w:val="af6"/>
              <w:tabs>
                <w:tab w:val="center" w:pos="751"/>
              </w:tabs>
              <w:spacing w:line="260" w:lineRule="atLeast"/>
              <w:ind w:firstLineChars="400" w:firstLine="800"/>
              <w:outlineLvl w:val="0"/>
              <w:rPr>
                <w:rFonts w:ascii="맑은 고딕" w:hAnsi="맑은 고딕" w:cs="굴림"/>
                <w:color w:val="000000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 xml:space="preserve">부서 및 팀 </w:t>
            </w:r>
            <w:r w:rsidRPr="004668E2">
              <w:rPr>
                <w:rFonts w:ascii="맑은 고딕" w:hAnsi="맑은 고딕" w:cs="굴림"/>
                <w:color w:val="000000"/>
                <w:sz w:val="20"/>
              </w:rPr>
              <w:t xml:space="preserve">1:1 </w:t>
            </w: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문의 관리</w:t>
            </w:r>
          </w:p>
          <w:p w14:paraId="356D43F7" w14:textId="0BD8DE83" w:rsidR="00424EA5" w:rsidRPr="000324DA" w:rsidRDefault="004668E2" w:rsidP="004668E2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cs="굴림" w:hint="eastAsia"/>
                <w:color w:val="000000"/>
                <w:sz w:val="20"/>
              </w:rPr>
              <w:t>답변 시 문의자에게 이메일 발송</w:t>
            </w:r>
            <w:r w:rsidRPr="004668E2">
              <w:rPr>
                <w:rFonts w:ascii="맑은 고딕" w:hAnsi="맑은 고딕" w:hint="eastAsia"/>
                <w:szCs w:val="22"/>
              </w:rPr>
              <w:t xml:space="preserve"> </w:t>
            </w:r>
          </w:p>
        </w:tc>
      </w:tr>
      <w:tr w:rsidR="00424EA5" w:rsidRPr="000324DA" w14:paraId="397C9F4D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CAD9DF3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2B9173A2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060DC72D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599EBB19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02C70F31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CF8120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53D98F0F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5C52028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5138955E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6B5CAAD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299E8EB0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42D4BF25" w14:textId="3021DDCC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12</w:t>
            </w:r>
          </w:p>
        </w:tc>
      </w:tr>
      <w:tr w:rsidR="00424EA5" w:rsidRPr="000324DA" w14:paraId="091A2B3D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72D3FB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5DF1320E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538FCAF5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4E69F6AA" w14:textId="2EA182CB" w:rsidR="00424EA5" w:rsidRDefault="00B57ED6" w:rsidP="00AA3736">
      <w:pPr>
        <w:numPr>
          <w:ilvl w:val="0"/>
          <w:numId w:val="20"/>
        </w:numPr>
      </w:pP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16FA9B13" w14:textId="77777777" w:rsidTr="00424EA5">
        <w:tc>
          <w:tcPr>
            <w:tcW w:w="2138" w:type="dxa"/>
            <w:shd w:val="clear" w:color="auto" w:fill="D9D9D9"/>
          </w:tcPr>
          <w:p w14:paraId="5228B38B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7E7CC8E3" w14:textId="5610EC7C" w:rsidR="00424EA5" w:rsidRPr="000324DA" w:rsidRDefault="00B57ED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관리자</w:t>
            </w:r>
          </w:p>
        </w:tc>
        <w:tc>
          <w:tcPr>
            <w:tcW w:w="1984" w:type="dxa"/>
            <w:shd w:val="clear" w:color="auto" w:fill="D9D9D9"/>
          </w:tcPr>
          <w:p w14:paraId="1433B42A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1E9360F0" w14:textId="23C482D2" w:rsidR="00424EA5" w:rsidRPr="000324DA" w:rsidRDefault="00B57ED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코드</w:t>
            </w:r>
            <w:r w:rsidR="004668E2">
              <w:rPr>
                <w:rFonts w:hint="eastAsia"/>
                <w:sz w:val="20"/>
              </w:rPr>
              <w:t>관리</w:t>
            </w:r>
          </w:p>
        </w:tc>
      </w:tr>
      <w:tr w:rsidR="00424EA5" w:rsidRPr="000324DA" w14:paraId="19CD5D54" w14:textId="77777777" w:rsidTr="00424EA5">
        <w:tc>
          <w:tcPr>
            <w:tcW w:w="2138" w:type="dxa"/>
            <w:shd w:val="clear" w:color="auto" w:fill="D9D9D9"/>
          </w:tcPr>
          <w:p w14:paraId="271BF11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75FD8467" w14:textId="699ABB0F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13</w:t>
            </w:r>
          </w:p>
        </w:tc>
      </w:tr>
      <w:tr w:rsidR="00424EA5" w:rsidRPr="000324DA" w14:paraId="364D7EB7" w14:textId="77777777" w:rsidTr="00424EA5">
        <w:tc>
          <w:tcPr>
            <w:tcW w:w="2138" w:type="dxa"/>
            <w:shd w:val="clear" w:color="auto" w:fill="D9D9D9"/>
          </w:tcPr>
          <w:p w14:paraId="7682275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7A2D48C4" w14:textId="473FC4E9" w:rsidR="00424EA5" w:rsidRPr="000324DA" w:rsidRDefault="00B57ED6" w:rsidP="00424EA5">
            <w:pPr>
              <w:rPr>
                <w:sz w:val="20"/>
              </w:rPr>
            </w:pPr>
            <w:r w:rsidRPr="00B57ED6">
              <w:rPr>
                <w:rFonts w:ascii="맑은 고딕" w:hAnsi="맑은 고딕" w:hint="eastAsia"/>
                <w:sz w:val="20"/>
                <w:szCs w:val="18"/>
              </w:rPr>
              <w:t>게시판 카테고리 코드 및 공통 코드 관리</w:t>
            </w:r>
          </w:p>
        </w:tc>
      </w:tr>
      <w:tr w:rsidR="00424EA5" w:rsidRPr="000324DA" w14:paraId="4C5E8A15" w14:textId="77777777" w:rsidTr="00424EA5">
        <w:tc>
          <w:tcPr>
            <w:tcW w:w="9497" w:type="dxa"/>
            <w:gridSpan w:val="4"/>
            <w:shd w:val="clear" w:color="auto" w:fill="D9D9D9"/>
          </w:tcPr>
          <w:p w14:paraId="56030187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6A65FD74" w14:textId="77777777" w:rsidTr="00424EA5">
        <w:trPr>
          <w:trHeight w:val="2700"/>
        </w:trPr>
        <w:tc>
          <w:tcPr>
            <w:tcW w:w="9497" w:type="dxa"/>
            <w:gridSpan w:val="4"/>
          </w:tcPr>
          <w:p w14:paraId="61E43300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0A856C02" w14:textId="77777777" w:rsidR="00424EA5" w:rsidRPr="000324DA" w:rsidRDefault="00424EA5" w:rsidP="00AA3736">
            <w:pPr>
              <w:numPr>
                <w:ilvl w:val="0"/>
                <w:numId w:val="32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710914BD" w14:textId="77777777" w:rsidR="00B57ED6" w:rsidRPr="00B57ED6" w:rsidRDefault="00B57ED6" w:rsidP="00B57ED6">
            <w:pPr>
              <w:pStyle w:val="af6"/>
              <w:tabs>
                <w:tab w:val="center" w:pos="751"/>
              </w:tabs>
              <w:spacing w:line="260" w:lineRule="atLeast"/>
              <w:ind w:firstLineChars="400" w:firstLine="800"/>
              <w:outlineLvl w:val="0"/>
              <w:rPr>
                <w:rFonts w:ascii="맑은 고딕" w:hAnsi="맑은 고딕"/>
                <w:sz w:val="20"/>
                <w:szCs w:val="18"/>
              </w:rPr>
            </w:pPr>
            <w:r w:rsidRPr="00B57ED6">
              <w:rPr>
                <w:rFonts w:ascii="맑은 고딕" w:hAnsi="맑은 고딕" w:hint="eastAsia"/>
                <w:sz w:val="20"/>
                <w:szCs w:val="18"/>
              </w:rPr>
              <w:t xml:space="preserve">코드 관리 </w:t>
            </w:r>
          </w:p>
          <w:p w14:paraId="584F0454" w14:textId="046D90F2" w:rsidR="00424EA5" w:rsidRPr="000324DA" w:rsidRDefault="00B57ED6" w:rsidP="00B57ED6">
            <w:pPr>
              <w:ind w:firstLineChars="400" w:firstLine="800"/>
              <w:rPr>
                <w:rFonts w:ascii="맑은 고딕" w:hAnsi="맑은 고딕"/>
                <w:sz w:val="20"/>
              </w:rPr>
            </w:pPr>
            <w:proofErr w:type="gramStart"/>
            <w:r w:rsidRPr="00B57ED6">
              <w:rPr>
                <w:rFonts w:ascii="맑은 고딕" w:hAnsi="맑은 고딕" w:hint="eastAsia"/>
                <w:sz w:val="20"/>
                <w:szCs w:val="18"/>
              </w:rPr>
              <w:t>등록,수정</w:t>
            </w:r>
            <w:proofErr w:type="gramEnd"/>
            <w:r w:rsidRPr="00B57ED6">
              <w:rPr>
                <w:rFonts w:ascii="맑은 고딕" w:hAnsi="맑은 고딕" w:hint="eastAsia"/>
                <w:sz w:val="20"/>
                <w:szCs w:val="18"/>
              </w:rPr>
              <w:t>,삭제,목록 관리</w:t>
            </w:r>
          </w:p>
        </w:tc>
      </w:tr>
      <w:tr w:rsidR="00424EA5" w:rsidRPr="000324DA" w14:paraId="400EBEE9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65B93D67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0E7598B3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506FBD4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69BE2E9A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276F8DF6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10BEB8E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7FC7471B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1AFFDFE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653E7085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9F0FF63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DA5E291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FF1CA76" w14:textId="7CAF3990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4668E2">
              <w:rPr>
                <w:sz w:val="20"/>
              </w:rPr>
              <w:t>13</w:t>
            </w:r>
          </w:p>
        </w:tc>
      </w:tr>
      <w:tr w:rsidR="00424EA5" w:rsidRPr="000324DA" w14:paraId="4CB4B119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0D824FB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5B399FCF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5787B807" w14:textId="14D98DCA" w:rsidR="00424EA5" w:rsidRDefault="00B57ED6" w:rsidP="00AA3736">
      <w:pPr>
        <w:numPr>
          <w:ilvl w:val="0"/>
          <w:numId w:val="20"/>
        </w:numPr>
      </w:pPr>
      <w:r>
        <w:rPr>
          <w:rFonts w:hint="eastAsia"/>
        </w:rPr>
        <w:lastRenderedPageBreak/>
        <w:t>로그인</w:t>
      </w:r>
      <w:r>
        <w:rPr>
          <w:rFonts w:hint="eastAsia"/>
        </w:rPr>
        <w:t>/</w:t>
      </w:r>
      <w:r>
        <w:rPr>
          <w:rFonts w:hint="eastAsia"/>
        </w:rPr>
        <w:t>로그아웃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1973"/>
        <w:gridCol w:w="1984"/>
        <w:gridCol w:w="3402"/>
      </w:tblGrid>
      <w:tr w:rsidR="00424EA5" w:rsidRPr="000324DA" w14:paraId="4208EF1E" w14:textId="77777777" w:rsidTr="00424EA5">
        <w:tc>
          <w:tcPr>
            <w:tcW w:w="2138" w:type="dxa"/>
            <w:shd w:val="clear" w:color="auto" w:fill="D9D9D9"/>
          </w:tcPr>
          <w:p w14:paraId="0CABD87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1973" w:type="dxa"/>
          </w:tcPr>
          <w:p w14:paraId="379BDA45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사용자</w:t>
            </w:r>
          </w:p>
        </w:tc>
        <w:tc>
          <w:tcPr>
            <w:tcW w:w="1984" w:type="dxa"/>
            <w:shd w:val="clear" w:color="auto" w:fill="D9D9D9"/>
          </w:tcPr>
          <w:p w14:paraId="711153C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3402" w:type="dxa"/>
          </w:tcPr>
          <w:p w14:paraId="40C78A14" w14:textId="2FF6DCF1" w:rsidR="00424EA5" w:rsidRPr="000324DA" w:rsidRDefault="00B57ED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세션관리</w:t>
            </w:r>
          </w:p>
        </w:tc>
      </w:tr>
      <w:tr w:rsidR="00424EA5" w:rsidRPr="000324DA" w14:paraId="50161AC2" w14:textId="77777777" w:rsidTr="00424EA5">
        <w:tc>
          <w:tcPr>
            <w:tcW w:w="2138" w:type="dxa"/>
            <w:shd w:val="clear" w:color="auto" w:fill="D9D9D9"/>
          </w:tcPr>
          <w:p w14:paraId="6BCA212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44677591" w14:textId="4763D244" w:rsidR="00424EA5" w:rsidRPr="000324DA" w:rsidRDefault="00B57ED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>
              <w:rPr>
                <w:sz w:val="20"/>
              </w:rPr>
              <w:t>14</w:t>
            </w:r>
          </w:p>
        </w:tc>
      </w:tr>
      <w:tr w:rsidR="00424EA5" w:rsidRPr="000324DA" w14:paraId="7A14B572" w14:textId="77777777" w:rsidTr="00424EA5">
        <w:tc>
          <w:tcPr>
            <w:tcW w:w="2138" w:type="dxa"/>
            <w:shd w:val="clear" w:color="auto" w:fill="D9D9D9"/>
          </w:tcPr>
          <w:p w14:paraId="7B0D7192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4DCAD9DC" w14:textId="30CBD1C3" w:rsidR="00424EA5" w:rsidRPr="000324DA" w:rsidRDefault="00B57ED6" w:rsidP="00424EA5">
            <w:pPr>
              <w:rPr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관리자 로그인/로그아웃</w:t>
            </w:r>
          </w:p>
        </w:tc>
      </w:tr>
      <w:tr w:rsidR="00424EA5" w:rsidRPr="000324DA" w14:paraId="178F85B4" w14:textId="77777777" w:rsidTr="00424EA5">
        <w:tc>
          <w:tcPr>
            <w:tcW w:w="9497" w:type="dxa"/>
            <w:gridSpan w:val="4"/>
            <w:shd w:val="clear" w:color="auto" w:fill="D9D9D9"/>
          </w:tcPr>
          <w:p w14:paraId="0781BF2B" w14:textId="77777777" w:rsidR="00424EA5" w:rsidRPr="000324DA" w:rsidRDefault="00424EA5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424EA5" w:rsidRPr="000324DA" w14:paraId="6470D1D3" w14:textId="77777777" w:rsidTr="00424EA5">
        <w:trPr>
          <w:trHeight w:val="2700"/>
        </w:trPr>
        <w:tc>
          <w:tcPr>
            <w:tcW w:w="9497" w:type="dxa"/>
            <w:gridSpan w:val="4"/>
          </w:tcPr>
          <w:p w14:paraId="7808FCE4" w14:textId="77777777" w:rsidR="00424EA5" w:rsidRPr="000324DA" w:rsidRDefault="00424EA5" w:rsidP="00424EA5">
            <w:pPr>
              <w:ind w:leftChars="142" w:left="312"/>
              <w:rPr>
                <w:rFonts w:ascii="맑은 고딕" w:hAnsi="맑은 고딕"/>
                <w:sz w:val="20"/>
              </w:rPr>
            </w:pPr>
          </w:p>
          <w:p w14:paraId="72BDE59E" w14:textId="77777777" w:rsidR="00B57ED6" w:rsidRPr="000324DA" w:rsidRDefault="00B57ED6" w:rsidP="00AA3736">
            <w:pPr>
              <w:numPr>
                <w:ilvl w:val="0"/>
                <w:numId w:val="33"/>
              </w:numPr>
              <w:rPr>
                <w:rFonts w:ascii="맑은 고딕" w:hAnsi="맑은 고딕"/>
                <w:b/>
                <w:sz w:val="20"/>
              </w:rPr>
            </w:pPr>
            <w:r w:rsidRPr="000324DA">
              <w:rPr>
                <w:rFonts w:ascii="맑은 고딕" w:hAnsi="맑은 고딕" w:hint="eastAsia"/>
                <w:b/>
                <w:sz w:val="20"/>
              </w:rPr>
              <w:t>조건</w:t>
            </w:r>
          </w:p>
          <w:p w14:paraId="6E9EFD85" w14:textId="7A1EDE86" w:rsidR="00424EA5" w:rsidRPr="000324DA" w:rsidRDefault="00B57ED6" w:rsidP="00B57ED6">
            <w:pPr>
              <w:ind w:firstLineChars="400" w:firstLine="800"/>
              <w:rPr>
                <w:rFonts w:ascii="맑은 고딕" w:hAnsi="맑은 고딕"/>
                <w:sz w:val="20"/>
              </w:rPr>
            </w:pPr>
            <w:r w:rsidRPr="004668E2">
              <w:rPr>
                <w:rFonts w:ascii="맑은 고딕" w:hAnsi="맑은 고딕" w:hint="eastAsia"/>
                <w:sz w:val="20"/>
                <w:szCs w:val="18"/>
              </w:rPr>
              <w:t>관리자 로그인/로그아웃</w:t>
            </w:r>
            <w:r w:rsidRPr="004668E2">
              <w:rPr>
                <w:rFonts w:ascii="맑은 고딕" w:hAnsi="맑은 고딕" w:hint="eastAsia"/>
                <w:sz w:val="18"/>
                <w:szCs w:val="18"/>
              </w:rPr>
              <w:t xml:space="preserve"> </w:t>
            </w:r>
          </w:p>
        </w:tc>
      </w:tr>
      <w:tr w:rsidR="00424EA5" w:rsidRPr="000324DA" w14:paraId="01C4219E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572E64E4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1973" w:type="dxa"/>
          </w:tcPr>
          <w:p w14:paraId="29E1657B" w14:textId="77777777" w:rsidR="00424EA5" w:rsidRPr="000324DA" w:rsidRDefault="00424EA5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기능</w:t>
            </w:r>
          </w:p>
        </w:tc>
        <w:tc>
          <w:tcPr>
            <w:tcW w:w="1984" w:type="dxa"/>
            <w:shd w:val="clear" w:color="auto" w:fill="D9D9D9"/>
          </w:tcPr>
          <w:p w14:paraId="46FEF3AE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3402" w:type="dxa"/>
          </w:tcPr>
          <w:p w14:paraId="3DD72570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74854BD4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5C4A5B66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1973" w:type="dxa"/>
          </w:tcPr>
          <w:p w14:paraId="2BA15052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1984" w:type="dxa"/>
            <w:shd w:val="clear" w:color="auto" w:fill="D9D9D9"/>
          </w:tcPr>
          <w:p w14:paraId="6693125C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3402" w:type="dxa"/>
          </w:tcPr>
          <w:p w14:paraId="33343295" w14:textId="77777777" w:rsidR="00424EA5" w:rsidRPr="000324DA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424EA5" w:rsidRPr="000324DA" w14:paraId="549EF298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38BAEBB8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75F1B44D" w14:textId="463CDD9C" w:rsidR="00424EA5" w:rsidRPr="00B46864" w:rsidRDefault="00424EA5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요구사항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정의서</w:t>
            </w:r>
            <w:r>
              <w:rPr>
                <w:rFonts w:hint="eastAsia"/>
                <w:sz w:val="20"/>
              </w:rPr>
              <w:t xml:space="preserve"> REQ-</w:t>
            </w:r>
            <w:r>
              <w:rPr>
                <w:sz w:val="20"/>
              </w:rPr>
              <w:t>MVP-F</w:t>
            </w:r>
            <w:r>
              <w:rPr>
                <w:rFonts w:hint="eastAsia"/>
                <w:sz w:val="20"/>
              </w:rPr>
              <w:t>-0</w:t>
            </w:r>
            <w:r w:rsidR="00B57ED6">
              <w:rPr>
                <w:sz w:val="20"/>
              </w:rPr>
              <w:t>14</w:t>
            </w:r>
          </w:p>
        </w:tc>
      </w:tr>
      <w:tr w:rsidR="00424EA5" w:rsidRPr="000324DA" w14:paraId="31955A60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0CD9E89" w14:textId="77777777" w:rsidR="00424EA5" w:rsidRPr="000324DA" w:rsidRDefault="00424EA5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</w:t>
            </w:r>
            <w:r>
              <w:rPr>
                <w:rFonts w:hint="eastAsia"/>
                <w:b/>
                <w:sz w:val="20"/>
              </w:rPr>
              <w:t xml:space="preserve"> </w:t>
            </w:r>
            <w:r>
              <w:rPr>
                <w:rFonts w:hint="eastAsia"/>
                <w:b/>
                <w:sz w:val="20"/>
              </w:rPr>
              <w:t>조건</w:t>
            </w:r>
          </w:p>
        </w:tc>
        <w:tc>
          <w:tcPr>
            <w:tcW w:w="7359" w:type="dxa"/>
            <w:gridSpan w:val="3"/>
          </w:tcPr>
          <w:p w14:paraId="1B47EE80" w14:textId="77777777" w:rsidR="00424EA5" w:rsidRPr="000324DA" w:rsidRDefault="00424EA5" w:rsidP="00424EA5">
            <w:pPr>
              <w:ind w:leftChars="21" w:left="46"/>
              <w:rPr>
                <w:sz w:val="20"/>
              </w:rPr>
            </w:pPr>
          </w:p>
        </w:tc>
      </w:tr>
    </w:tbl>
    <w:p w14:paraId="1F6B49F9" w14:textId="77777777" w:rsidR="00424EA5" w:rsidRDefault="00424EA5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2C4FB86C" w14:textId="23E2D214" w:rsidR="00272A23" w:rsidRPr="000324DA" w:rsidRDefault="00272A23" w:rsidP="00424EA5">
      <w:pPr>
        <w:spacing w:before="240" w:after="240"/>
        <w:ind w:left="403"/>
        <w:rPr>
          <w:rFonts w:ascii="맑은 고딕" w:hAnsi="맑은 고딕"/>
          <w:b/>
          <w:szCs w:val="24"/>
        </w:rPr>
      </w:pPr>
    </w:p>
    <w:p w14:paraId="73CFB8E6" w14:textId="77777777" w:rsidR="00E8371C" w:rsidRDefault="00E8371C" w:rsidP="00E8371C">
      <w:pPr>
        <w:pStyle w:val="10"/>
        <w:ind w:left="513"/>
        <w:rPr>
          <w:b w:val="0"/>
        </w:rPr>
      </w:pPr>
      <w:r>
        <w:rPr>
          <w:b w:val="0"/>
        </w:rPr>
        <w:br w:type="page"/>
      </w:r>
      <w:proofErr w:type="spellStart"/>
      <w:r w:rsidRPr="006636A2">
        <w:rPr>
          <w:rFonts w:hint="eastAsia"/>
          <w:b w:val="0"/>
        </w:rPr>
        <w:lastRenderedPageBreak/>
        <w:t>비기능</w:t>
      </w:r>
      <w:proofErr w:type="spellEnd"/>
      <w:r w:rsidRPr="006636A2">
        <w:rPr>
          <w:rFonts w:hint="eastAsia"/>
          <w:b w:val="0"/>
        </w:rPr>
        <w:t xml:space="preserve"> 요구사항</w:t>
      </w:r>
    </w:p>
    <w:p w14:paraId="02F53D54" w14:textId="48852A3A" w:rsidR="00E8371C" w:rsidRPr="00CD117C" w:rsidRDefault="00294FB6" w:rsidP="00AA3736">
      <w:pPr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>시스템</w:t>
      </w: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H/W </w:t>
      </w:r>
      <w:r>
        <w:rPr>
          <w:rFonts w:hint="eastAsia"/>
          <w:sz w:val="20"/>
        </w:rPr>
        <w:t>구성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2388"/>
        <w:gridCol w:w="2388"/>
        <w:gridCol w:w="2583"/>
      </w:tblGrid>
      <w:tr w:rsidR="00E8371C" w:rsidRPr="000324DA" w14:paraId="6BB2CC6C" w14:textId="77777777" w:rsidTr="00660237">
        <w:tc>
          <w:tcPr>
            <w:tcW w:w="2138" w:type="dxa"/>
            <w:shd w:val="clear" w:color="auto" w:fill="D9D9D9"/>
          </w:tcPr>
          <w:p w14:paraId="153E770A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2388" w:type="dxa"/>
          </w:tcPr>
          <w:p w14:paraId="186984F7" w14:textId="37B1CFE8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시스템</w:t>
            </w:r>
          </w:p>
        </w:tc>
        <w:tc>
          <w:tcPr>
            <w:tcW w:w="2388" w:type="dxa"/>
            <w:shd w:val="clear" w:color="auto" w:fill="D9D9D9"/>
          </w:tcPr>
          <w:p w14:paraId="231EC968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2583" w:type="dxa"/>
          </w:tcPr>
          <w:p w14:paraId="6F214DCE" w14:textId="3ECA38F8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/A</w:t>
            </w:r>
          </w:p>
        </w:tc>
      </w:tr>
      <w:tr w:rsidR="00E8371C" w:rsidRPr="000324DA" w14:paraId="327F943D" w14:textId="77777777" w:rsidTr="00660237">
        <w:tc>
          <w:tcPr>
            <w:tcW w:w="2138" w:type="dxa"/>
            <w:shd w:val="clear" w:color="auto" w:fill="D9D9D9"/>
          </w:tcPr>
          <w:p w14:paraId="45593D5A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0B9371C0" w14:textId="5597FA9C" w:rsidR="00E8371C" w:rsidRPr="000324DA" w:rsidRDefault="00294FB6" w:rsidP="00660237">
            <w:pPr>
              <w:rPr>
                <w:sz w:val="20"/>
              </w:rPr>
            </w:pPr>
            <w:r>
              <w:rPr>
                <w:rFonts w:ascii="맑은 고딕" w:hAnsi="맑은 고딕"/>
                <w:sz w:val="20"/>
              </w:rPr>
              <w:t>REQ-MVP-Q-001</w:t>
            </w:r>
          </w:p>
        </w:tc>
      </w:tr>
      <w:tr w:rsidR="00E8371C" w:rsidRPr="000324DA" w14:paraId="3614C0A7" w14:textId="77777777" w:rsidTr="00660237">
        <w:tc>
          <w:tcPr>
            <w:tcW w:w="2138" w:type="dxa"/>
            <w:shd w:val="clear" w:color="auto" w:fill="D9D9D9"/>
          </w:tcPr>
          <w:p w14:paraId="6366B88E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76C31BF7" w14:textId="352A95BC" w:rsidR="00E8371C" w:rsidRPr="000324DA" w:rsidRDefault="00294FB6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행복</w:t>
            </w:r>
            <w:r>
              <w:rPr>
                <w:rFonts w:hint="eastAsia"/>
                <w:sz w:val="20"/>
              </w:rPr>
              <w:t>I</w:t>
            </w:r>
            <w:r>
              <w:rPr>
                <w:sz w:val="20"/>
              </w:rPr>
              <w:t xml:space="preserve">CT </w:t>
            </w:r>
            <w:r>
              <w:rPr>
                <w:rFonts w:hint="eastAsia"/>
                <w:sz w:val="20"/>
              </w:rPr>
              <w:t>개발팀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내부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개발서버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활용</w:t>
            </w:r>
            <w:r>
              <w:rPr>
                <w:rFonts w:hint="eastAsia"/>
                <w:sz w:val="20"/>
              </w:rPr>
              <w:t>.</w:t>
            </w:r>
          </w:p>
        </w:tc>
      </w:tr>
      <w:tr w:rsidR="00E8371C" w:rsidRPr="000324DA" w14:paraId="1C1F9014" w14:textId="77777777" w:rsidTr="00660237">
        <w:tc>
          <w:tcPr>
            <w:tcW w:w="9497" w:type="dxa"/>
            <w:gridSpan w:val="4"/>
            <w:shd w:val="clear" w:color="auto" w:fill="D9D9D9"/>
          </w:tcPr>
          <w:p w14:paraId="552F8C20" w14:textId="77777777" w:rsidR="00E8371C" w:rsidRPr="000324DA" w:rsidRDefault="00E8371C" w:rsidP="00660237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E8371C" w:rsidRPr="000324DA" w14:paraId="4C25D277" w14:textId="77777777" w:rsidTr="00660237">
        <w:trPr>
          <w:trHeight w:val="8153"/>
        </w:trPr>
        <w:tc>
          <w:tcPr>
            <w:tcW w:w="9497" w:type="dxa"/>
            <w:gridSpan w:val="4"/>
          </w:tcPr>
          <w:p w14:paraId="01E70AB0" w14:textId="77777777" w:rsidR="00E8371C" w:rsidRPr="000324DA" w:rsidRDefault="00E8371C" w:rsidP="00660237">
            <w:pPr>
              <w:ind w:leftChars="142" w:left="312"/>
              <w:rPr>
                <w:sz w:val="20"/>
              </w:rPr>
            </w:pPr>
          </w:p>
          <w:p w14:paraId="1791B6FD" w14:textId="77777777" w:rsidR="00E8371C" w:rsidRPr="000324DA" w:rsidRDefault="00E8371C" w:rsidP="00660237">
            <w:pPr>
              <w:ind w:left="644"/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서비스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사용자가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서비스를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요청한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경우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단순한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조회일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때는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평균</w:t>
            </w:r>
            <w:r w:rsidRPr="000324DA">
              <w:rPr>
                <w:rFonts w:hint="eastAsia"/>
                <w:sz w:val="20"/>
              </w:rPr>
              <w:t xml:space="preserve"> 3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최대</w:t>
            </w:r>
            <w:r w:rsidRPr="000324DA">
              <w:rPr>
                <w:rFonts w:hint="eastAsia"/>
                <w:sz w:val="20"/>
              </w:rPr>
              <w:t xml:space="preserve"> 10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이내에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조회되어야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 xml:space="preserve">. </w:t>
            </w:r>
            <w:r w:rsidRPr="000324DA">
              <w:rPr>
                <w:rFonts w:hint="eastAsia"/>
                <w:sz w:val="20"/>
              </w:rPr>
              <w:t>온라인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통계자료인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경우는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평균</w:t>
            </w:r>
            <w:r w:rsidRPr="000324DA">
              <w:rPr>
                <w:rFonts w:hint="eastAsia"/>
                <w:sz w:val="20"/>
              </w:rPr>
              <w:t xml:space="preserve"> 10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최대</w:t>
            </w:r>
            <w:r w:rsidRPr="000324DA">
              <w:rPr>
                <w:rFonts w:hint="eastAsia"/>
                <w:sz w:val="20"/>
              </w:rPr>
              <w:t xml:space="preserve"> 30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이내에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조회되어야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 xml:space="preserve">. </w:t>
            </w:r>
            <w:r w:rsidRPr="000324DA">
              <w:rPr>
                <w:rFonts w:hint="eastAsia"/>
                <w:sz w:val="20"/>
              </w:rPr>
              <w:t>예외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건에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대해서는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협의하여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성능목표를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정하고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별도의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문서로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관리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하여야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>.</w:t>
            </w:r>
          </w:p>
        </w:tc>
      </w:tr>
      <w:tr w:rsidR="00E8371C" w:rsidRPr="000324DA" w14:paraId="201BE920" w14:textId="77777777" w:rsidTr="00660237">
        <w:trPr>
          <w:trHeight w:val="148"/>
        </w:trPr>
        <w:tc>
          <w:tcPr>
            <w:tcW w:w="2138" w:type="dxa"/>
            <w:shd w:val="clear" w:color="auto" w:fill="D9D9D9"/>
          </w:tcPr>
          <w:p w14:paraId="620805CE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2388" w:type="dxa"/>
          </w:tcPr>
          <w:p w14:paraId="68D3A339" w14:textId="77777777" w:rsidR="00E8371C" w:rsidRPr="000324DA" w:rsidRDefault="00E8371C" w:rsidP="00660237">
            <w:pPr>
              <w:rPr>
                <w:sz w:val="20"/>
              </w:rPr>
            </w:pPr>
            <w:proofErr w:type="spellStart"/>
            <w:r w:rsidRPr="000324DA">
              <w:rPr>
                <w:rFonts w:hint="eastAsia"/>
                <w:sz w:val="20"/>
              </w:rPr>
              <w:t>비기능</w:t>
            </w:r>
            <w:proofErr w:type="spellEnd"/>
          </w:p>
        </w:tc>
        <w:tc>
          <w:tcPr>
            <w:tcW w:w="2388" w:type="dxa"/>
            <w:shd w:val="clear" w:color="auto" w:fill="D9D9D9"/>
          </w:tcPr>
          <w:p w14:paraId="1A29B76C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2583" w:type="dxa"/>
          </w:tcPr>
          <w:p w14:paraId="4D6E6B6C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1B216B4A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69CB30C3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2388" w:type="dxa"/>
          </w:tcPr>
          <w:p w14:paraId="331A9543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2388" w:type="dxa"/>
            <w:shd w:val="clear" w:color="auto" w:fill="D9D9D9"/>
          </w:tcPr>
          <w:p w14:paraId="1DDCFED0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2583" w:type="dxa"/>
          </w:tcPr>
          <w:p w14:paraId="42283260" w14:textId="77777777" w:rsidR="00E8371C" w:rsidRPr="000324DA" w:rsidRDefault="00E8371C" w:rsidP="0066023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E8371C" w:rsidRPr="000324DA" w14:paraId="70DDAD66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012DE9B1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596ACA3F" w14:textId="77777777" w:rsidR="00E8371C" w:rsidRPr="000324DA" w:rsidRDefault="00E8371C" w:rsidP="00660237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회의록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공통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아키텍처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요구사항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응답속도</w:t>
            </w:r>
            <w:r w:rsidRPr="000324DA">
              <w:rPr>
                <w:rFonts w:hint="eastAsia"/>
                <w:sz w:val="20"/>
              </w:rPr>
              <w:t>_20080701.doc</w:t>
            </w:r>
          </w:p>
        </w:tc>
      </w:tr>
      <w:tr w:rsidR="00E8371C" w:rsidRPr="000324DA" w14:paraId="54850655" w14:textId="77777777" w:rsidTr="00660237">
        <w:trPr>
          <w:trHeight w:val="290"/>
        </w:trPr>
        <w:tc>
          <w:tcPr>
            <w:tcW w:w="2138" w:type="dxa"/>
            <w:shd w:val="clear" w:color="auto" w:fill="D9D9D9"/>
          </w:tcPr>
          <w:p w14:paraId="0352178C" w14:textId="77777777" w:rsidR="00E8371C" w:rsidRPr="000324DA" w:rsidRDefault="00E8371C" w:rsidP="00660237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승인조건</w:t>
            </w:r>
          </w:p>
        </w:tc>
        <w:tc>
          <w:tcPr>
            <w:tcW w:w="7359" w:type="dxa"/>
            <w:gridSpan w:val="3"/>
          </w:tcPr>
          <w:p w14:paraId="7F5E0223" w14:textId="77777777" w:rsidR="00E8371C" w:rsidRPr="000324DA" w:rsidRDefault="00E8371C" w:rsidP="00660237">
            <w:pPr>
              <w:rPr>
                <w:sz w:val="20"/>
              </w:rPr>
            </w:pPr>
          </w:p>
        </w:tc>
      </w:tr>
    </w:tbl>
    <w:p w14:paraId="3C4622E0" w14:textId="7939E29E" w:rsidR="00294FB6" w:rsidRPr="00CD117C" w:rsidRDefault="00294FB6" w:rsidP="00AA3736">
      <w:pPr>
        <w:numPr>
          <w:ilvl w:val="0"/>
          <w:numId w:val="20"/>
        </w:numPr>
        <w:rPr>
          <w:sz w:val="20"/>
        </w:rPr>
      </w:pPr>
      <w:r>
        <w:rPr>
          <w:rFonts w:hint="eastAsia"/>
          <w:sz w:val="20"/>
        </w:rPr>
        <w:t>개발환경</w:t>
      </w:r>
      <w:r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표준화</w:t>
      </w:r>
    </w:p>
    <w:tbl>
      <w:tblPr>
        <w:tblW w:w="949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8"/>
        <w:gridCol w:w="2388"/>
        <w:gridCol w:w="2388"/>
        <w:gridCol w:w="2583"/>
      </w:tblGrid>
      <w:tr w:rsidR="00294FB6" w:rsidRPr="000324DA" w14:paraId="36FA0C99" w14:textId="77777777" w:rsidTr="00424EA5">
        <w:tc>
          <w:tcPr>
            <w:tcW w:w="2138" w:type="dxa"/>
            <w:shd w:val="clear" w:color="auto" w:fill="D9D9D9"/>
          </w:tcPr>
          <w:p w14:paraId="27697623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영역</w:t>
            </w:r>
          </w:p>
        </w:tc>
        <w:tc>
          <w:tcPr>
            <w:tcW w:w="2388" w:type="dxa"/>
          </w:tcPr>
          <w:p w14:paraId="13E5E4E0" w14:textId="22D9DDF4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개발</w:t>
            </w:r>
          </w:p>
        </w:tc>
        <w:tc>
          <w:tcPr>
            <w:tcW w:w="2388" w:type="dxa"/>
            <w:shd w:val="clear" w:color="auto" w:fill="D9D9D9"/>
          </w:tcPr>
          <w:p w14:paraId="758A15C7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업무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기능</w:t>
            </w:r>
          </w:p>
        </w:tc>
        <w:tc>
          <w:tcPr>
            <w:tcW w:w="2583" w:type="dxa"/>
          </w:tcPr>
          <w:p w14:paraId="4D725A2B" w14:textId="77777777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>
              <w:rPr>
                <w:sz w:val="20"/>
              </w:rPr>
              <w:t>/A</w:t>
            </w:r>
          </w:p>
        </w:tc>
      </w:tr>
      <w:tr w:rsidR="00294FB6" w:rsidRPr="000324DA" w14:paraId="418CA7DD" w14:textId="77777777" w:rsidTr="00424EA5">
        <w:tc>
          <w:tcPr>
            <w:tcW w:w="2138" w:type="dxa"/>
            <w:shd w:val="clear" w:color="auto" w:fill="D9D9D9"/>
          </w:tcPr>
          <w:p w14:paraId="31C20F6B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lastRenderedPageBreak/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ID</w:t>
            </w:r>
          </w:p>
        </w:tc>
        <w:tc>
          <w:tcPr>
            <w:tcW w:w="7359" w:type="dxa"/>
            <w:gridSpan w:val="3"/>
          </w:tcPr>
          <w:p w14:paraId="7CD63A6F" w14:textId="656BBC61" w:rsidR="00294FB6" w:rsidRPr="000324DA" w:rsidRDefault="00294FB6" w:rsidP="00424EA5">
            <w:pPr>
              <w:rPr>
                <w:sz w:val="20"/>
              </w:rPr>
            </w:pPr>
            <w:r>
              <w:rPr>
                <w:rFonts w:ascii="맑은 고딕" w:hAnsi="맑은 고딕"/>
                <w:sz w:val="20"/>
              </w:rPr>
              <w:t>REQ-MVP-Q-002</w:t>
            </w:r>
          </w:p>
        </w:tc>
      </w:tr>
      <w:tr w:rsidR="00294FB6" w:rsidRPr="000324DA" w14:paraId="59671BC0" w14:textId="77777777" w:rsidTr="00424EA5">
        <w:tc>
          <w:tcPr>
            <w:tcW w:w="2138" w:type="dxa"/>
            <w:shd w:val="clear" w:color="auto" w:fill="D9D9D9"/>
          </w:tcPr>
          <w:p w14:paraId="4C10A6B8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설명</w:t>
            </w:r>
          </w:p>
        </w:tc>
        <w:tc>
          <w:tcPr>
            <w:tcW w:w="7359" w:type="dxa"/>
            <w:gridSpan w:val="3"/>
          </w:tcPr>
          <w:p w14:paraId="35D8CE17" w14:textId="73FB3CF0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개발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환경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표준화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및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웹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접근성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가이드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적용</w:t>
            </w:r>
          </w:p>
        </w:tc>
      </w:tr>
      <w:tr w:rsidR="00294FB6" w:rsidRPr="000324DA" w14:paraId="1DB3BD89" w14:textId="77777777" w:rsidTr="00424EA5">
        <w:tc>
          <w:tcPr>
            <w:tcW w:w="9497" w:type="dxa"/>
            <w:gridSpan w:val="4"/>
            <w:shd w:val="clear" w:color="auto" w:fill="D9D9D9"/>
          </w:tcPr>
          <w:p w14:paraId="63A074F5" w14:textId="77777777" w:rsidR="00294FB6" w:rsidRPr="000324DA" w:rsidRDefault="00294FB6" w:rsidP="00424EA5">
            <w:pPr>
              <w:jc w:val="center"/>
              <w:rPr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요구사항</w:t>
            </w:r>
            <w:r w:rsidRPr="000324DA">
              <w:rPr>
                <w:rFonts w:hint="eastAsia"/>
                <w:b/>
                <w:sz w:val="20"/>
              </w:rPr>
              <w:t xml:space="preserve"> </w:t>
            </w:r>
            <w:r w:rsidRPr="000324DA">
              <w:rPr>
                <w:rFonts w:hint="eastAsia"/>
                <w:b/>
                <w:sz w:val="20"/>
              </w:rPr>
              <w:t>명세</w:t>
            </w:r>
          </w:p>
        </w:tc>
      </w:tr>
      <w:tr w:rsidR="00294FB6" w:rsidRPr="000324DA" w14:paraId="7C94DB56" w14:textId="77777777" w:rsidTr="00424EA5">
        <w:trPr>
          <w:trHeight w:val="8153"/>
        </w:trPr>
        <w:tc>
          <w:tcPr>
            <w:tcW w:w="9497" w:type="dxa"/>
            <w:gridSpan w:val="4"/>
          </w:tcPr>
          <w:p w14:paraId="137B0524" w14:textId="77777777" w:rsidR="00294FB6" w:rsidRPr="000324DA" w:rsidRDefault="00294FB6" w:rsidP="00424EA5">
            <w:pPr>
              <w:ind w:leftChars="142" w:left="312"/>
              <w:rPr>
                <w:sz w:val="20"/>
              </w:rPr>
            </w:pPr>
          </w:p>
          <w:p w14:paraId="7180FDC8" w14:textId="77777777" w:rsidR="00294FB6" w:rsidRPr="000324DA" w:rsidRDefault="00294FB6" w:rsidP="00424EA5">
            <w:pPr>
              <w:ind w:left="644"/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서비스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사용자가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서비스를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요청한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경우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단순한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조회일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때는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평균</w:t>
            </w:r>
            <w:r w:rsidRPr="000324DA">
              <w:rPr>
                <w:rFonts w:hint="eastAsia"/>
                <w:sz w:val="20"/>
              </w:rPr>
              <w:t xml:space="preserve"> 3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최대</w:t>
            </w:r>
            <w:r w:rsidRPr="000324DA">
              <w:rPr>
                <w:rFonts w:hint="eastAsia"/>
                <w:sz w:val="20"/>
              </w:rPr>
              <w:t xml:space="preserve"> 10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이내에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조회되어야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 xml:space="preserve">. </w:t>
            </w:r>
            <w:r w:rsidRPr="000324DA">
              <w:rPr>
                <w:rFonts w:hint="eastAsia"/>
                <w:sz w:val="20"/>
              </w:rPr>
              <w:t>온라인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통계자료인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경우는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평균</w:t>
            </w:r>
            <w:r w:rsidRPr="000324DA">
              <w:rPr>
                <w:rFonts w:hint="eastAsia"/>
                <w:sz w:val="20"/>
              </w:rPr>
              <w:t xml:space="preserve"> 10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</w:t>
            </w:r>
            <w:r w:rsidRPr="000324DA">
              <w:rPr>
                <w:rFonts w:hint="eastAsia"/>
                <w:sz w:val="20"/>
              </w:rPr>
              <w:t xml:space="preserve">, </w:t>
            </w:r>
            <w:r w:rsidRPr="000324DA">
              <w:rPr>
                <w:rFonts w:hint="eastAsia"/>
                <w:sz w:val="20"/>
              </w:rPr>
              <w:t>최대</w:t>
            </w:r>
            <w:r w:rsidRPr="000324DA">
              <w:rPr>
                <w:rFonts w:hint="eastAsia"/>
                <w:sz w:val="20"/>
              </w:rPr>
              <w:t xml:space="preserve"> 30</w:t>
            </w:r>
            <w:r w:rsidRPr="000324DA">
              <w:rPr>
                <w:rFonts w:hint="eastAsia"/>
                <w:sz w:val="20"/>
              </w:rPr>
              <w:t>초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이내에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조회되어야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 xml:space="preserve">. </w:t>
            </w:r>
            <w:r w:rsidRPr="000324DA">
              <w:rPr>
                <w:rFonts w:hint="eastAsia"/>
                <w:sz w:val="20"/>
              </w:rPr>
              <w:t>예외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건에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대해서는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협의하여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성능목표를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정하고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별도의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문서로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관리</w:t>
            </w:r>
            <w:r w:rsidRPr="000324DA">
              <w:rPr>
                <w:sz w:val="20"/>
              </w:rPr>
              <w:br/>
            </w:r>
            <w:r w:rsidRPr="000324DA">
              <w:rPr>
                <w:rFonts w:hint="eastAsia"/>
                <w:sz w:val="20"/>
              </w:rPr>
              <w:t>하여야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한다</w:t>
            </w:r>
            <w:r w:rsidRPr="000324DA">
              <w:rPr>
                <w:rFonts w:hint="eastAsia"/>
                <w:sz w:val="20"/>
              </w:rPr>
              <w:t>.</w:t>
            </w:r>
          </w:p>
        </w:tc>
      </w:tr>
      <w:tr w:rsidR="00294FB6" w:rsidRPr="000324DA" w14:paraId="3F689B0F" w14:textId="77777777" w:rsidTr="00424EA5">
        <w:trPr>
          <w:trHeight w:val="148"/>
        </w:trPr>
        <w:tc>
          <w:tcPr>
            <w:tcW w:w="2138" w:type="dxa"/>
            <w:shd w:val="clear" w:color="auto" w:fill="D9D9D9"/>
          </w:tcPr>
          <w:p w14:paraId="75AF71D8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유형</w:t>
            </w:r>
          </w:p>
        </w:tc>
        <w:tc>
          <w:tcPr>
            <w:tcW w:w="2388" w:type="dxa"/>
          </w:tcPr>
          <w:p w14:paraId="66AF5232" w14:textId="77777777" w:rsidR="00294FB6" w:rsidRPr="000324DA" w:rsidRDefault="00294FB6" w:rsidP="00424EA5">
            <w:pPr>
              <w:rPr>
                <w:sz w:val="20"/>
              </w:rPr>
            </w:pPr>
            <w:proofErr w:type="spellStart"/>
            <w:r w:rsidRPr="000324DA">
              <w:rPr>
                <w:rFonts w:hint="eastAsia"/>
                <w:sz w:val="20"/>
              </w:rPr>
              <w:t>비기능</w:t>
            </w:r>
            <w:proofErr w:type="spellEnd"/>
          </w:p>
        </w:tc>
        <w:tc>
          <w:tcPr>
            <w:tcW w:w="2388" w:type="dxa"/>
            <w:shd w:val="clear" w:color="auto" w:fill="D9D9D9"/>
          </w:tcPr>
          <w:p w14:paraId="6EF12333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중요도</w:t>
            </w:r>
          </w:p>
        </w:tc>
        <w:tc>
          <w:tcPr>
            <w:tcW w:w="2583" w:type="dxa"/>
          </w:tcPr>
          <w:p w14:paraId="33E04FF8" w14:textId="77777777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94FB6" w:rsidRPr="000324DA" w14:paraId="487D9B12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2B11709B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난이도</w:t>
            </w:r>
          </w:p>
        </w:tc>
        <w:tc>
          <w:tcPr>
            <w:tcW w:w="2388" w:type="dxa"/>
          </w:tcPr>
          <w:p w14:paraId="5719C233" w14:textId="77777777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중</w:t>
            </w:r>
          </w:p>
        </w:tc>
        <w:tc>
          <w:tcPr>
            <w:tcW w:w="2388" w:type="dxa"/>
            <w:shd w:val="clear" w:color="auto" w:fill="D9D9D9"/>
          </w:tcPr>
          <w:p w14:paraId="123BFAD8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안정성</w:t>
            </w:r>
          </w:p>
        </w:tc>
        <w:tc>
          <w:tcPr>
            <w:tcW w:w="2583" w:type="dxa"/>
          </w:tcPr>
          <w:p w14:paraId="2212DB8E" w14:textId="77777777" w:rsidR="00294FB6" w:rsidRPr="000324DA" w:rsidRDefault="00294FB6" w:rsidP="00424EA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상</w:t>
            </w:r>
          </w:p>
        </w:tc>
      </w:tr>
      <w:tr w:rsidR="00294FB6" w:rsidRPr="000324DA" w14:paraId="69B2467B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5DF8E6F1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 w:rsidRPr="000324DA">
              <w:rPr>
                <w:rFonts w:hint="eastAsia"/>
                <w:b/>
                <w:sz w:val="20"/>
              </w:rPr>
              <w:t>출처</w:t>
            </w:r>
          </w:p>
        </w:tc>
        <w:tc>
          <w:tcPr>
            <w:tcW w:w="7359" w:type="dxa"/>
            <w:gridSpan w:val="3"/>
          </w:tcPr>
          <w:p w14:paraId="30C0A622" w14:textId="77777777" w:rsidR="00294FB6" w:rsidRPr="000324DA" w:rsidRDefault="00294FB6" w:rsidP="00424EA5">
            <w:pPr>
              <w:rPr>
                <w:sz w:val="20"/>
              </w:rPr>
            </w:pPr>
            <w:r w:rsidRPr="000324DA">
              <w:rPr>
                <w:rFonts w:hint="eastAsia"/>
                <w:sz w:val="20"/>
              </w:rPr>
              <w:t>회의록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공통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아키텍처</w:t>
            </w:r>
            <w:r w:rsidRPr="000324DA">
              <w:rPr>
                <w:rFonts w:hint="eastAsia"/>
                <w:sz w:val="20"/>
              </w:rPr>
              <w:t xml:space="preserve"> </w:t>
            </w:r>
            <w:r w:rsidRPr="000324DA">
              <w:rPr>
                <w:rFonts w:hint="eastAsia"/>
                <w:sz w:val="20"/>
              </w:rPr>
              <w:t>요구사항</w:t>
            </w:r>
            <w:r w:rsidRPr="000324DA">
              <w:rPr>
                <w:rFonts w:hint="eastAsia"/>
                <w:sz w:val="20"/>
              </w:rPr>
              <w:t>-</w:t>
            </w:r>
            <w:r w:rsidRPr="000324DA">
              <w:rPr>
                <w:rFonts w:hint="eastAsia"/>
                <w:sz w:val="20"/>
              </w:rPr>
              <w:t>응답속도</w:t>
            </w:r>
            <w:r w:rsidRPr="000324DA">
              <w:rPr>
                <w:rFonts w:hint="eastAsia"/>
                <w:sz w:val="20"/>
              </w:rPr>
              <w:t>_20080701.doc</w:t>
            </w:r>
          </w:p>
        </w:tc>
      </w:tr>
      <w:tr w:rsidR="00294FB6" w:rsidRPr="000324DA" w14:paraId="723C15A9" w14:textId="77777777" w:rsidTr="00424EA5">
        <w:trPr>
          <w:trHeight w:val="290"/>
        </w:trPr>
        <w:tc>
          <w:tcPr>
            <w:tcW w:w="2138" w:type="dxa"/>
            <w:shd w:val="clear" w:color="auto" w:fill="D9D9D9"/>
          </w:tcPr>
          <w:p w14:paraId="7746DE9B" w14:textId="77777777" w:rsidR="00294FB6" w:rsidRPr="000324DA" w:rsidRDefault="00294FB6" w:rsidP="00424EA5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승인조건</w:t>
            </w:r>
          </w:p>
        </w:tc>
        <w:tc>
          <w:tcPr>
            <w:tcW w:w="7359" w:type="dxa"/>
            <w:gridSpan w:val="3"/>
          </w:tcPr>
          <w:p w14:paraId="74D6DF29" w14:textId="77777777" w:rsidR="00294FB6" w:rsidRPr="000324DA" w:rsidRDefault="00294FB6" w:rsidP="00424EA5">
            <w:pPr>
              <w:rPr>
                <w:sz w:val="20"/>
              </w:rPr>
            </w:pPr>
          </w:p>
        </w:tc>
      </w:tr>
    </w:tbl>
    <w:p w14:paraId="35008533" w14:textId="77777777" w:rsidR="00E8371C" w:rsidRDefault="00E8371C" w:rsidP="00294FB6">
      <w:pPr>
        <w:spacing w:before="240" w:after="240"/>
        <w:rPr>
          <w:rFonts w:ascii="맑은 고딕" w:hAnsi="맑은 고딕"/>
          <w:b/>
          <w:szCs w:val="24"/>
        </w:rPr>
      </w:pPr>
    </w:p>
    <w:p w14:paraId="3C71BC78" w14:textId="77777777" w:rsidR="006008AA" w:rsidRPr="006008AA" w:rsidRDefault="006008AA" w:rsidP="00722AE3">
      <w:pPr>
        <w:pStyle w:val="10"/>
        <w:numPr>
          <w:ilvl w:val="0"/>
          <w:numId w:val="0"/>
        </w:numPr>
      </w:pPr>
    </w:p>
    <w:sectPr w:rsidR="006008AA" w:rsidRPr="006008AA" w:rsidSect="00E8371C">
      <w:headerReference w:type="even" r:id="rId12"/>
      <w:headerReference w:type="default" r:id="rId13"/>
      <w:footerReference w:type="default" r:id="rId14"/>
      <w:pgSz w:w="11906" w:h="16838" w:code="9"/>
      <w:pgMar w:top="1440" w:right="991" w:bottom="1440" w:left="1418" w:header="720" w:footer="720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A872" w14:textId="77777777" w:rsidR="00771187" w:rsidRDefault="00771187">
      <w:pPr>
        <w:spacing w:line="240" w:lineRule="auto"/>
      </w:pPr>
      <w:r>
        <w:separator/>
      </w:r>
    </w:p>
    <w:p w14:paraId="4348D097" w14:textId="77777777" w:rsidR="00771187" w:rsidRDefault="00771187"/>
    <w:p w14:paraId="5B770D04" w14:textId="77777777" w:rsidR="00771187" w:rsidRDefault="00771187"/>
    <w:p w14:paraId="013B3C55" w14:textId="77777777" w:rsidR="00771187" w:rsidRDefault="00771187" w:rsidP="00A05246">
      <w:pPr>
        <w:ind w:left="1000"/>
      </w:pPr>
    </w:p>
  </w:endnote>
  <w:endnote w:type="continuationSeparator" w:id="0">
    <w:p w14:paraId="2ECF375D" w14:textId="77777777" w:rsidR="00771187" w:rsidRDefault="00771187">
      <w:pPr>
        <w:spacing w:line="240" w:lineRule="auto"/>
      </w:pPr>
      <w:r>
        <w:continuationSeparator/>
      </w:r>
    </w:p>
    <w:p w14:paraId="5E8BC7EB" w14:textId="77777777" w:rsidR="00771187" w:rsidRDefault="00771187"/>
    <w:p w14:paraId="33817A1C" w14:textId="77777777" w:rsidR="00771187" w:rsidRDefault="00771187" w:rsidP="00A05246">
      <w:pPr>
        <w:ind w:left="400"/>
      </w:pPr>
    </w:p>
    <w:p w14:paraId="093641B1" w14:textId="77777777" w:rsidR="00771187" w:rsidRDefault="00771187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5565" w14:textId="0A6DB0DA" w:rsidR="00424EA5" w:rsidRPr="00E775B2" w:rsidRDefault="00AA3736" w:rsidP="00540587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inline distT="0" distB="0" distL="0" distR="0" wp14:anchorId="7F0FD428" wp14:editId="351BE6B0">
          <wp:extent cx="6143625" cy="66675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43625" cy="66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4EA5" w:rsidRPr="00795DE3">
      <w:rPr>
        <w:rFonts w:ascii="맑은 고딕" w:hAnsi="맑은 고딕" w:cs="Arial"/>
        <w:sz w:val="16"/>
        <w:szCs w:val="16"/>
      </w:rPr>
      <w:t xml:space="preserve"> </w:t>
    </w:r>
    <w:r w:rsidR="00424EA5" w:rsidRPr="00F3397B">
      <w:rPr>
        <w:rFonts w:ascii="맑은 고딕" w:hAnsi="맑은 고딕" w:cs="굴림" w:hint="eastAsia"/>
        <w:sz w:val="16"/>
        <w:szCs w:val="16"/>
      </w:rPr>
      <w:t>ⓒ The Happy ICT Foundation. All rights reserved</w:t>
    </w:r>
    <w:r w:rsidR="00424EA5">
      <w:rPr>
        <w:rFonts w:ascii="Arial" w:hAnsi="Arial" w:cs="Arial" w:hint="eastAsia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142B8" w14:textId="77777777" w:rsidR="00771187" w:rsidRDefault="00771187">
      <w:pPr>
        <w:spacing w:line="240" w:lineRule="auto"/>
      </w:pPr>
      <w:r>
        <w:separator/>
      </w:r>
    </w:p>
    <w:p w14:paraId="72F94EA1" w14:textId="77777777" w:rsidR="00771187" w:rsidRDefault="00771187"/>
    <w:p w14:paraId="614A62C2" w14:textId="77777777" w:rsidR="00771187" w:rsidRDefault="00771187"/>
    <w:p w14:paraId="7DBB9872" w14:textId="77777777" w:rsidR="00771187" w:rsidRDefault="00771187" w:rsidP="00A05246">
      <w:pPr>
        <w:ind w:left="1000"/>
      </w:pPr>
    </w:p>
  </w:footnote>
  <w:footnote w:type="continuationSeparator" w:id="0">
    <w:p w14:paraId="0A39E904" w14:textId="77777777" w:rsidR="00771187" w:rsidRDefault="00771187">
      <w:pPr>
        <w:spacing w:line="240" w:lineRule="auto"/>
      </w:pPr>
      <w:r>
        <w:continuationSeparator/>
      </w:r>
    </w:p>
    <w:p w14:paraId="6AACF440" w14:textId="77777777" w:rsidR="00771187" w:rsidRDefault="00771187"/>
    <w:p w14:paraId="08232521" w14:textId="77777777" w:rsidR="00771187" w:rsidRDefault="00771187"/>
    <w:p w14:paraId="4754095A" w14:textId="77777777" w:rsidR="00771187" w:rsidRDefault="00771187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5A7A1" w14:textId="77777777" w:rsidR="00424EA5" w:rsidRDefault="00424EA5">
    <w:r>
      <w:rPr>
        <w:lang w:val="ko-KR"/>
      </w:rPr>
      <w:t>이</w:t>
    </w:r>
    <w:r>
      <w:rPr>
        <w:rStyle w:val="ad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7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885"/>
      <w:gridCol w:w="204"/>
    </w:tblGrid>
    <w:tr w:rsidR="00424EA5" w:rsidRPr="00063E2F" w14:paraId="57909AC7" w14:textId="77777777" w:rsidTr="00D52DDC">
      <w:trPr>
        <w:cantSplit/>
        <w:trHeight w:val="1567"/>
      </w:trPr>
      <w:tc>
        <w:tcPr>
          <w:tcW w:w="9743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631"/>
            <w:gridCol w:w="1500"/>
            <w:gridCol w:w="2039"/>
            <w:gridCol w:w="1323"/>
            <w:gridCol w:w="2184"/>
          </w:tblGrid>
          <w:tr w:rsidR="00424EA5" w:rsidRPr="00063E2F" w14:paraId="0D7C89E9" w14:textId="77777777" w:rsidTr="001D29AE">
            <w:trPr>
              <w:trHeight w:val="420"/>
            </w:trPr>
            <w:tc>
              <w:tcPr>
                <w:tcW w:w="2023" w:type="dxa"/>
                <w:vMerge w:val="restart"/>
                <w:shd w:val="clear" w:color="auto" w:fill="FFFFFF"/>
                <w:vAlign w:val="center"/>
              </w:tcPr>
              <w:p w14:paraId="44071CE6" w14:textId="69BA12DD" w:rsidR="00424EA5" w:rsidRPr="00EB53A6" w:rsidRDefault="00AA3736" w:rsidP="0037656B">
                <w:pPr>
                  <w:rPr>
                    <w:rFonts w:ascii="맑은 고딕" w:hAnsi="맑은 고딕"/>
                  </w:rPr>
                </w:pPr>
                <w:r>
                  <w:rPr>
                    <w:rFonts w:ascii="맑은 고딕" w:hAnsi="맑은 고딕"/>
                    <w:noProof/>
                  </w:rPr>
                  <w:drawing>
                    <wp:inline distT="0" distB="0" distL="0" distR="0" wp14:anchorId="21A62CC2" wp14:editId="67740A3F">
                      <wp:extent cx="1533525" cy="466725"/>
                      <wp:effectExtent l="0" t="0" r="0" b="0"/>
                      <wp:docPr id="1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33525" cy="466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654" w:type="dxa"/>
                <w:gridSpan w:val="4"/>
                <w:shd w:val="clear" w:color="auto" w:fill="FFFFFF"/>
                <w:vAlign w:val="center"/>
              </w:tcPr>
              <w:p w14:paraId="5FEC7620" w14:textId="77777777" w:rsidR="00424EA5" w:rsidRPr="00EB53A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kern w:val="2"/>
                    <w:sz w:val="36"/>
                  </w:rPr>
                </w:pPr>
                <w:r>
                  <w:rPr>
                    <w:rFonts w:ascii="맑은 고딕" w:hAnsi="맑은 고딕" w:hint="eastAsia"/>
                    <w:b/>
                    <w:kern w:val="2"/>
                    <w:sz w:val="36"/>
                  </w:rPr>
                  <w:t>요구사항 명세서</w:t>
                </w:r>
              </w:p>
            </w:tc>
          </w:tr>
          <w:tr w:rsidR="00424EA5" w:rsidRPr="00063E2F" w14:paraId="24EA2C19" w14:textId="77777777" w:rsidTr="001D29AE">
            <w:trPr>
              <w:trHeight w:val="205"/>
            </w:trPr>
            <w:tc>
              <w:tcPr>
                <w:tcW w:w="2023" w:type="dxa"/>
                <w:vMerge/>
                <w:shd w:val="clear" w:color="auto" w:fill="FFFFFF"/>
              </w:tcPr>
              <w:p w14:paraId="7DC372C7" w14:textId="77777777" w:rsidR="00424EA5" w:rsidRPr="00EB53A6" w:rsidRDefault="00424EA5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4E1732E7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프로젝트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6B08B66F" w14:textId="26AF6DF5" w:rsidR="00424EA5" w:rsidRPr="00562456" w:rsidRDefault="00424EA5" w:rsidP="00294FB6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M</w:t>
                </w:r>
                <w:r>
                  <w:rPr>
                    <w:rFonts w:ascii="맑은 고딕" w:hAnsi="맑은 고딕"/>
                    <w:sz w:val="16"/>
                    <w:szCs w:val="16"/>
                  </w:rPr>
                  <w:t xml:space="preserve">VP Board </w:t>
                </w:r>
                <w:r>
                  <w:rPr>
                    <w:rFonts w:ascii="맑은 고딕" w:hAnsi="맑은 고딕" w:hint="eastAsia"/>
                    <w:sz w:val="16"/>
                    <w:szCs w:val="16"/>
                  </w:rPr>
                  <w:t>구축</w:t>
                </w: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484BBD74" w14:textId="77777777" w:rsidR="00424EA5" w:rsidRPr="00562456" w:rsidRDefault="00424EA5" w:rsidP="0037656B">
                <w:pPr>
                  <w:ind w:left="400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단계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1CAFF22B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sz w:val="16"/>
                    <w:szCs w:val="16"/>
                  </w:rPr>
                  <w:t>요구정의</w:t>
                </w:r>
              </w:p>
            </w:tc>
          </w:tr>
          <w:tr w:rsidR="00424EA5" w:rsidRPr="00063E2F" w14:paraId="474E4D76" w14:textId="77777777" w:rsidTr="001D29AE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14:paraId="46AA71B4" w14:textId="77777777" w:rsidR="00424EA5" w:rsidRPr="00EB53A6" w:rsidRDefault="00424EA5" w:rsidP="0037656B">
                <w:pPr>
                  <w:ind w:left="400"/>
                  <w:rPr>
                    <w:rFonts w:ascii="맑은 고딕" w:hAnsi="맑은 고딕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13D8F031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시스템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04834D90" w14:textId="331A1FF4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3C4344E9" w14:textId="77777777" w:rsidR="00424EA5" w:rsidRPr="00562456" w:rsidRDefault="00424EA5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문서번호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7BB76FF0" w14:textId="0281AB93" w:rsidR="00424EA5" w:rsidRPr="00562456" w:rsidRDefault="00424EA5" w:rsidP="004B34ED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</w:tr>
          <w:tr w:rsidR="00424EA5" w:rsidRPr="00063E2F" w14:paraId="4B305258" w14:textId="77777777" w:rsidTr="001D29AE">
            <w:trPr>
              <w:trHeight w:val="208"/>
            </w:trPr>
            <w:tc>
              <w:tcPr>
                <w:tcW w:w="2023" w:type="dxa"/>
                <w:vMerge/>
                <w:shd w:val="clear" w:color="auto" w:fill="FFFFFF"/>
              </w:tcPr>
              <w:p w14:paraId="21FE8AB3" w14:textId="77777777" w:rsidR="00424EA5" w:rsidRPr="00880018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</w:p>
            </w:tc>
            <w:tc>
              <w:tcPr>
                <w:tcW w:w="1559" w:type="dxa"/>
                <w:shd w:val="clear" w:color="auto" w:fill="FFFFFF"/>
                <w:vAlign w:val="center"/>
              </w:tcPr>
              <w:p w14:paraId="3D1BBEE8" w14:textId="77777777" w:rsidR="00424EA5" w:rsidRPr="00562456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작성자</w:t>
                </w:r>
              </w:p>
            </w:tc>
            <w:tc>
              <w:tcPr>
                <w:tcW w:w="2268" w:type="dxa"/>
                <w:shd w:val="clear" w:color="auto" w:fill="FFFFFF"/>
                <w:vAlign w:val="center"/>
              </w:tcPr>
              <w:p w14:paraId="6C77A7DD" w14:textId="5A1D45E6" w:rsidR="00424EA5" w:rsidRPr="00880018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proofErr w:type="spellStart"/>
                <w:r>
                  <w:rPr>
                    <w:rFonts w:ascii="맑은 고딕" w:hAnsi="맑은 고딕" w:hint="eastAsia"/>
                    <w:sz w:val="16"/>
                    <w:szCs w:val="16"/>
                  </w:rPr>
                  <w:t>김호균</w:t>
                </w:r>
                <w:proofErr w:type="spellEnd"/>
              </w:p>
            </w:tc>
            <w:tc>
              <w:tcPr>
                <w:tcW w:w="1417" w:type="dxa"/>
                <w:shd w:val="clear" w:color="auto" w:fill="FFFFFF"/>
                <w:vAlign w:val="center"/>
              </w:tcPr>
              <w:p w14:paraId="456FC478" w14:textId="77777777" w:rsidR="00424EA5" w:rsidRPr="00562456" w:rsidRDefault="00424EA5" w:rsidP="0037656B">
                <w:pPr>
                  <w:jc w:val="center"/>
                  <w:rPr>
                    <w:rFonts w:ascii="맑은 고딕" w:hAnsi="맑은 고딕"/>
                    <w:b/>
                    <w:sz w:val="16"/>
                    <w:szCs w:val="16"/>
                  </w:rPr>
                </w:pPr>
                <w:r>
                  <w:rPr>
                    <w:rFonts w:ascii="맑은 고딕" w:hAnsi="맑은 고딕" w:hint="eastAsia"/>
                    <w:b/>
                    <w:sz w:val="16"/>
                    <w:szCs w:val="16"/>
                  </w:rPr>
                  <w:t>작성일자</w:t>
                </w:r>
              </w:p>
            </w:tc>
            <w:tc>
              <w:tcPr>
                <w:tcW w:w="2410" w:type="dxa"/>
                <w:shd w:val="clear" w:color="auto" w:fill="FFFFFF"/>
                <w:vAlign w:val="center"/>
              </w:tcPr>
              <w:p w14:paraId="6BD0FABF" w14:textId="48FAA018" w:rsidR="00424EA5" w:rsidRPr="00880018" w:rsidRDefault="00424EA5" w:rsidP="0037656B">
                <w:pPr>
                  <w:ind w:left="400"/>
                  <w:jc w:val="center"/>
                  <w:rPr>
                    <w:rFonts w:ascii="맑은 고딕" w:hAnsi="맑은 고딕"/>
                    <w:sz w:val="16"/>
                    <w:szCs w:val="16"/>
                  </w:rPr>
                </w:pPr>
                <w:r>
                  <w:rPr>
                    <w:rFonts w:ascii="맑은 고딕" w:hAnsi="맑은 고딕"/>
                    <w:sz w:val="16"/>
                    <w:szCs w:val="16"/>
                  </w:rPr>
                  <w:t>2020</w:t>
                </w:r>
                <w:r>
                  <w:rPr>
                    <w:rFonts w:ascii="맑은 고딕" w:hAnsi="맑은 고딕" w:hint="eastAsia"/>
                    <w:sz w:val="16"/>
                    <w:szCs w:val="16"/>
                  </w:rPr>
                  <w:t>-</w:t>
                </w:r>
                <w:r>
                  <w:rPr>
                    <w:rFonts w:ascii="맑은 고딕" w:hAnsi="맑은 고딕"/>
                    <w:sz w:val="16"/>
                    <w:szCs w:val="16"/>
                  </w:rPr>
                  <w:t>08</w:t>
                </w:r>
                <w:r>
                  <w:rPr>
                    <w:rFonts w:ascii="맑은 고딕" w:hAnsi="맑은 고딕" w:hint="eastAsia"/>
                    <w:sz w:val="16"/>
                    <w:szCs w:val="16"/>
                  </w:rPr>
                  <w:t>-</w:t>
                </w:r>
                <w:r>
                  <w:rPr>
                    <w:rFonts w:ascii="맑은 고딕" w:hAnsi="맑은 고딕"/>
                    <w:sz w:val="16"/>
                    <w:szCs w:val="16"/>
                  </w:rPr>
                  <w:t>10</w:t>
                </w:r>
              </w:p>
            </w:tc>
          </w:tr>
        </w:tbl>
        <w:p w14:paraId="17D3D59C" w14:textId="77777777" w:rsidR="00424EA5" w:rsidRPr="00063E2F" w:rsidRDefault="00424EA5" w:rsidP="0037656B">
          <w:pPr>
            <w:ind w:left="400"/>
          </w:pPr>
        </w:p>
      </w:tc>
      <w:tc>
        <w:tcPr>
          <w:tcW w:w="204" w:type="dxa"/>
        </w:tcPr>
        <w:p w14:paraId="34B67AC5" w14:textId="77777777" w:rsidR="00424EA5" w:rsidRPr="00063E2F" w:rsidRDefault="00424EA5" w:rsidP="00895259">
          <w:pPr>
            <w:spacing w:line="360" w:lineRule="auto"/>
            <w:ind w:leftChars="-92" w:left="-202" w:rightChars="100" w:right="220"/>
            <w:jc w:val="right"/>
          </w:pPr>
        </w:p>
      </w:tc>
    </w:tr>
  </w:tbl>
  <w:p w14:paraId="618E9B82" w14:textId="77777777" w:rsidR="00424EA5" w:rsidRDefault="00424EA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73603D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01F12026"/>
    <w:multiLevelType w:val="hybridMultilevel"/>
    <w:tmpl w:val="BBE250C6"/>
    <w:lvl w:ilvl="0" w:tplc="56D48AA6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DC34C9"/>
    <w:multiLevelType w:val="hybridMultilevel"/>
    <w:tmpl w:val="97505094"/>
    <w:lvl w:ilvl="0" w:tplc="ABB01874">
      <w:start w:val="1"/>
      <w:numFmt w:val="bullet"/>
      <w:pStyle w:val="a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D34885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4" w15:restartNumberingAfterBreak="0">
    <w:nsid w:val="06F17356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 w15:restartNumberingAfterBreak="0">
    <w:nsid w:val="0C7634DD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6" w15:restartNumberingAfterBreak="0">
    <w:nsid w:val="0D4B2B0E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7" w15:restartNumberingAfterBreak="0">
    <w:nsid w:val="11F401DE"/>
    <w:multiLevelType w:val="multilevel"/>
    <w:tmpl w:val="004E119E"/>
    <w:lvl w:ilvl="0">
      <w:start w:val="1"/>
      <w:numFmt w:val="upperLetter"/>
      <w:pStyle w:val="a0"/>
      <w:lvlText w:val="%1."/>
      <w:lvlJc w:val="left"/>
      <w:pPr>
        <w:tabs>
          <w:tab w:val="num" w:pos="329"/>
        </w:tabs>
        <w:ind w:left="726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04" w:hanging="510"/>
      </w:pPr>
      <w:rPr>
        <w:rFonts w:hint="eastAsia"/>
        <w:b w:val="0"/>
      </w:rPr>
    </w:lvl>
    <w:lvl w:ilvl="2">
      <w:start w:val="1"/>
      <w:numFmt w:val="decimal"/>
      <w:lvlText w:val="%1.%3.%2"/>
      <w:lvlJc w:val="left"/>
      <w:pPr>
        <w:tabs>
          <w:tab w:val="num" w:pos="329"/>
        </w:tabs>
        <w:ind w:left="2489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329"/>
        </w:tabs>
        <w:ind w:left="3209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29"/>
        </w:tabs>
        <w:ind w:left="3929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9"/>
        </w:tabs>
        <w:ind w:left="4649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29"/>
        </w:tabs>
        <w:ind w:left="5369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29"/>
        </w:tabs>
        <w:ind w:left="6089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329"/>
        </w:tabs>
        <w:ind w:left="6809" w:hanging="720"/>
      </w:pPr>
      <w:rPr>
        <w:rFonts w:hint="eastAsia"/>
      </w:rPr>
    </w:lvl>
  </w:abstractNum>
  <w:abstractNum w:abstractNumId="8" w15:restartNumberingAfterBreak="0">
    <w:nsid w:val="149B2C6F"/>
    <w:multiLevelType w:val="hybridMultilevel"/>
    <w:tmpl w:val="D794C68E"/>
    <w:lvl w:ilvl="0" w:tplc="6C78D3B8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F4BE9E2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DFC394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C8A5F3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31C8205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B3877A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014D17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C0E15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19247C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91781B"/>
    <w:multiLevelType w:val="hybridMultilevel"/>
    <w:tmpl w:val="F0FA5758"/>
    <w:lvl w:ilvl="0" w:tplc="982EC8D6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632E60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0585E0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6F2016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5AE361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286168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E9C81E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45E6CB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1787F1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503669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1" w15:restartNumberingAfterBreak="0">
    <w:nsid w:val="2B11781F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2" w15:restartNumberingAfterBreak="0">
    <w:nsid w:val="32662DBF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3" w15:restartNumberingAfterBreak="0">
    <w:nsid w:val="34310641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4" w15:restartNumberingAfterBreak="0">
    <w:nsid w:val="37C9676F"/>
    <w:multiLevelType w:val="hybridMultilevel"/>
    <w:tmpl w:val="907C61D6"/>
    <w:lvl w:ilvl="0" w:tplc="04090003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15" w15:restartNumberingAfterBreak="0">
    <w:nsid w:val="39D73BBB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6" w15:restartNumberingAfterBreak="0">
    <w:nsid w:val="3A063A11"/>
    <w:multiLevelType w:val="hybridMultilevel"/>
    <w:tmpl w:val="D2163E7A"/>
    <w:lvl w:ilvl="0" w:tplc="2A6AA0C2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C8481B2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E6BC79C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55C55CA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8690AD5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75A48F1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6E287CB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2464667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2582498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AC54EB7"/>
    <w:multiLevelType w:val="hybridMultilevel"/>
    <w:tmpl w:val="FE3AAB2E"/>
    <w:lvl w:ilvl="0" w:tplc="DB7CAC52">
      <w:start w:val="1"/>
      <w:numFmt w:val="bullet"/>
      <w:pStyle w:val="20"/>
      <w:lvlText w:val="–"/>
      <w:lvlJc w:val="left"/>
      <w:pPr>
        <w:tabs>
          <w:tab w:val="num" w:pos="789"/>
        </w:tabs>
        <w:ind w:left="789" w:hanging="400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D233626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19" w15:restartNumberingAfterBreak="0">
    <w:nsid w:val="42A31CEF"/>
    <w:multiLevelType w:val="hybridMultilevel"/>
    <w:tmpl w:val="6D862ED2"/>
    <w:lvl w:ilvl="0" w:tplc="0E145086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55C274C"/>
    <w:multiLevelType w:val="hybridMultilevel"/>
    <w:tmpl w:val="B67C575E"/>
    <w:lvl w:ilvl="0" w:tplc="8D428722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AF4B7B"/>
    <w:multiLevelType w:val="hybridMultilevel"/>
    <w:tmpl w:val="D9D6A220"/>
    <w:lvl w:ilvl="0" w:tplc="76B69934">
      <w:start w:val="1"/>
      <w:numFmt w:val="bullet"/>
      <w:pStyle w:val="-0"/>
      <w:lvlText w:val=""/>
      <w:lvlJc w:val="left"/>
      <w:pPr>
        <w:ind w:left="1307" w:hanging="400"/>
      </w:pPr>
      <w:rPr>
        <w:rFonts w:ascii="Wingdings" w:eastAsia="굴림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48320F"/>
    <w:multiLevelType w:val="hybridMultilevel"/>
    <w:tmpl w:val="923A65A4"/>
    <w:lvl w:ilvl="0" w:tplc="D0447740">
      <w:start w:val="1"/>
      <w:numFmt w:val="bullet"/>
      <w:pStyle w:val="10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98871F3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4" w15:restartNumberingAfterBreak="0">
    <w:nsid w:val="5A7D2F9F"/>
    <w:multiLevelType w:val="hybridMultilevel"/>
    <w:tmpl w:val="160C4F66"/>
    <w:lvl w:ilvl="0" w:tplc="6622AD18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EE18CF8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A267C46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F8E3278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FDE396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442A78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BDCB81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12F0C89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C223DE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B035E58"/>
    <w:multiLevelType w:val="hybridMultilevel"/>
    <w:tmpl w:val="3F620272"/>
    <w:lvl w:ilvl="0" w:tplc="D9C86BDE">
      <w:start w:val="1"/>
      <w:numFmt w:val="bullet"/>
      <w:pStyle w:val="11"/>
      <w:lvlText w:val="▪"/>
      <w:lvlJc w:val="left"/>
      <w:pPr>
        <w:tabs>
          <w:tab w:val="num" w:pos="473"/>
        </w:tabs>
        <w:ind w:left="57" w:firstLine="56"/>
      </w:pPr>
      <w:rPr>
        <w:rFonts w:ascii="굴림" w:eastAsia="굴림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707BD5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27" w15:restartNumberingAfterBreak="0">
    <w:nsid w:val="6B834071"/>
    <w:multiLevelType w:val="hybridMultilevel"/>
    <w:tmpl w:val="9482CE72"/>
    <w:lvl w:ilvl="0" w:tplc="123C0754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61F0CA3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BF4C4820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2A860D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74E04A56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49438E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4700327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730C4A0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9FB43E9A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9965E7"/>
    <w:multiLevelType w:val="hybridMultilevel"/>
    <w:tmpl w:val="EC3C5B2C"/>
    <w:lvl w:ilvl="0" w:tplc="04090001">
      <w:start w:val="1"/>
      <w:numFmt w:val="bullet"/>
      <w:pStyle w:val="a6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29" w15:restartNumberingAfterBreak="0">
    <w:nsid w:val="6E935F07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0" w15:restartNumberingAfterBreak="0">
    <w:nsid w:val="74CD388C"/>
    <w:multiLevelType w:val="multilevel"/>
    <w:tmpl w:val="4B5423A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0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31" w15:restartNumberingAfterBreak="0">
    <w:nsid w:val="760A1D11"/>
    <w:multiLevelType w:val="hybridMultilevel"/>
    <w:tmpl w:val="39386F52"/>
    <w:lvl w:ilvl="0" w:tplc="AF24A276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2" w15:restartNumberingAfterBreak="0">
    <w:nsid w:val="77345718"/>
    <w:multiLevelType w:val="multilevel"/>
    <w:tmpl w:val="871A567E"/>
    <w:lvl w:ilvl="0">
      <w:start w:val="1"/>
      <w:numFmt w:val="upperRoman"/>
      <w:pStyle w:val="a7"/>
      <w:lvlText w:val="%1."/>
      <w:lvlJc w:val="left"/>
      <w:pPr>
        <w:tabs>
          <w:tab w:val="num" w:pos="329"/>
        </w:tabs>
        <w:ind w:left="726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304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52"/>
        </w:tabs>
        <w:ind w:left="3612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452"/>
        </w:tabs>
        <w:ind w:left="4332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52"/>
        </w:tabs>
        <w:ind w:left="5052" w:hanging="72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52"/>
        </w:tabs>
        <w:ind w:left="5772" w:hanging="72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52"/>
        </w:tabs>
        <w:ind w:left="6492" w:hanging="72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52"/>
        </w:tabs>
        <w:ind w:left="7212" w:hanging="72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52"/>
        </w:tabs>
        <w:ind w:left="7932" w:hanging="720"/>
      </w:pPr>
      <w:rPr>
        <w:rFonts w:hint="eastAsia"/>
      </w:rPr>
    </w:lvl>
  </w:abstractNum>
  <w:num w:numId="1" w16cid:durableId="3940104">
    <w:abstractNumId w:val="0"/>
  </w:num>
  <w:num w:numId="2" w16cid:durableId="844131894">
    <w:abstractNumId w:val="31"/>
  </w:num>
  <w:num w:numId="3" w16cid:durableId="1924148486">
    <w:abstractNumId w:val="21"/>
  </w:num>
  <w:num w:numId="4" w16cid:durableId="839853343">
    <w:abstractNumId w:val="1"/>
  </w:num>
  <w:num w:numId="5" w16cid:durableId="1600067831">
    <w:abstractNumId w:val="27"/>
  </w:num>
  <w:num w:numId="6" w16cid:durableId="1813909125">
    <w:abstractNumId w:val="8"/>
  </w:num>
  <w:num w:numId="7" w16cid:durableId="1410230168">
    <w:abstractNumId w:val="2"/>
  </w:num>
  <w:num w:numId="8" w16cid:durableId="156464595">
    <w:abstractNumId w:val="19"/>
  </w:num>
  <w:num w:numId="9" w16cid:durableId="1753577253">
    <w:abstractNumId w:val="20"/>
  </w:num>
  <w:num w:numId="10" w16cid:durableId="1622497972">
    <w:abstractNumId w:val="9"/>
  </w:num>
  <w:num w:numId="11" w16cid:durableId="1671367302">
    <w:abstractNumId w:val="16"/>
  </w:num>
  <w:num w:numId="12" w16cid:durableId="1553038787">
    <w:abstractNumId w:val="24"/>
  </w:num>
  <w:num w:numId="13" w16cid:durableId="1756323449">
    <w:abstractNumId w:val="22"/>
  </w:num>
  <w:num w:numId="14" w16cid:durableId="1718160690">
    <w:abstractNumId w:val="15"/>
  </w:num>
  <w:num w:numId="15" w16cid:durableId="1975943122">
    <w:abstractNumId w:val="28"/>
  </w:num>
  <w:num w:numId="16" w16cid:durableId="2017416152">
    <w:abstractNumId w:val="25"/>
  </w:num>
  <w:num w:numId="17" w16cid:durableId="1695036596">
    <w:abstractNumId w:val="7"/>
  </w:num>
  <w:num w:numId="18" w16cid:durableId="1438060232">
    <w:abstractNumId w:val="17"/>
  </w:num>
  <w:num w:numId="19" w16cid:durableId="376508724">
    <w:abstractNumId w:val="32"/>
  </w:num>
  <w:num w:numId="20" w16cid:durableId="529804059">
    <w:abstractNumId w:val="14"/>
  </w:num>
  <w:num w:numId="21" w16cid:durableId="1872181871">
    <w:abstractNumId w:val="12"/>
  </w:num>
  <w:num w:numId="22" w16cid:durableId="336927515">
    <w:abstractNumId w:val="5"/>
  </w:num>
  <w:num w:numId="23" w16cid:durableId="498160875">
    <w:abstractNumId w:val="13"/>
  </w:num>
  <w:num w:numId="24" w16cid:durableId="280963085">
    <w:abstractNumId w:val="11"/>
  </w:num>
  <w:num w:numId="25" w16cid:durableId="792796089">
    <w:abstractNumId w:val="4"/>
  </w:num>
  <w:num w:numId="26" w16cid:durableId="1324580379">
    <w:abstractNumId w:val="10"/>
  </w:num>
  <w:num w:numId="27" w16cid:durableId="1230504869">
    <w:abstractNumId w:val="29"/>
  </w:num>
  <w:num w:numId="28" w16cid:durableId="1154687777">
    <w:abstractNumId w:val="3"/>
  </w:num>
  <w:num w:numId="29" w16cid:durableId="871305456">
    <w:abstractNumId w:val="26"/>
  </w:num>
  <w:num w:numId="30" w16cid:durableId="255480884">
    <w:abstractNumId w:val="18"/>
  </w:num>
  <w:num w:numId="31" w16cid:durableId="122040412">
    <w:abstractNumId w:val="30"/>
  </w:num>
  <w:num w:numId="32" w16cid:durableId="112098835">
    <w:abstractNumId w:val="23"/>
  </w:num>
  <w:num w:numId="33" w16cid:durableId="2114203422">
    <w:abstractNumId w:val="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7A3F"/>
    <w:rsid w:val="00011C26"/>
    <w:rsid w:val="000324DA"/>
    <w:rsid w:val="00042203"/>
    <w:rsid w:val="000449F3"/>
    <w:rsid w:val="00044FB3"/>
    <w:rsid w:val="00047207"/>
    <w:rsid w:val="0005155E"/>
    <w:rsid w:val="0006246E"/>
    <w:rsid w:val="00062ED0"/>
    <w:rsid w:val="00063E2F"/>
    <w:rsid w:val="0007040A"/>
    <w:rsid w:val="000725AA"/>
    <w:rsid w:val="000937ED"/>
    <w:rsid w:val="000A2B2C"/>
    <w:rsid w:val="000D309D"/>
    <w:rsid w:val="000E0DF7"/>
    <w:rsid w:val="000E21EF"/>
    <w:rsid w:val="00110222"/>
    <w:rsid w:val="0011682B"/>
    <w:rsid w:val="00121149"/>
    <w:rsid w:val="00126A5E"/>
    <w:rsid w:val="00151693"/>
    <w:rsid w:val="00183DA5"/>
    <w:rsid w:val="001A5A05"/>
    <w:rsid w:val="001C2F61"/>
    <w:rsid w:val="001C4F8B"/>
    <w:rsid w:val="001C5DAA"/>
    <w:rsid w:val="001C6F1C"/>
    <w:rsid w:val="001D29AE"/>
    <w:rsid w:val="001E7884"/>
    <w:rsid w:val="001F04A0"/>
    <w:rsid w:val="001F614E"/>
    <w:rsid w:val="002078EB"/>
    <w:rsid w:val="00207D1D"/>
    <w:rsid w:val="0021104D"/>
    <w:rsid w:val="002114AA"/>
    <w:rsid w:val="00222389"/>
    <w:rsid w:val="00222710"/>
    <w:rsid w:val="00231129"/>
    <w:rsid w:val="002362B0"/>
    <w:rsid w:val="00245137"/>
    <w:rsid w:val="00271E26"/>
    <w:rsid w:val="00272A23"/>
    <w:rsid w:val="002856E4"/>
    <w:rsid w:val="00294FB6"/>
    <w:rsid w:val="002969CE"/>
    <w:rsid w:val="00297910"/>
    <w:rsid w:val="002B242D"/>
    <w:rsid w:val="002B56BE"/>
    <w:rsid w:val="002D089E"/>
    <w:rsid w:val="002F3C28"/>
    <w:rsid w:val="00312AF0"/>
    <w:rsid w:val="00315E90"/>
    <w:rsid w:val="003164ED"/>
    <w:rsid w:val="00322BD7"/>
    <w:rsid w:val="00332C61"/>
    <w:rsid w:val="0033322A"/>
    <w:rsid w:val="00357D21"/>
    <w:rsid w:val="0037656B"/>
    <w:rsid w:val="003A00C5"/>
    <w:rsid w:val="003A2484"/>
    <w:rsid w:val="003A54FA"/>
    <w:rsid w:val="003B42E2"/>
    <w:rsid w:val="003B45D4"/>
    <w:rsid w:val="003B4F4F"/>
    <w:rsid w:val="003B6425"/>
    <w:rsid w:val="003C213E"/>
    <w:rsid w:val="003C4EB3"/>
    <w:rsid w:val="003D17B3"/>
    <w:rsid w:val="003E20C4"/>
    <w:rsid w:val="003E5197"/>
    <w:rsid w:val="0040466C"/>
    <w:rsid w:val="0040473A"/>
    <w:rsid w:val="0040599D"/>
    <w:rsid w:val="004209E2"/>
    <w:rsid w:val="00424EA5"/>
    <w:rsid w:val="00427D39"/>
    <w:rsid w:val="00445A9A"/>
    <w:rsid w:val="004523E3"/>
    <w:rsid w:val="00460EB0"/>
    <w:rsid w:val="004668E2"/>
    <w:rsid w:val="004708DA"/>
    <w:rsid w:val="00473C40"/>
    <w:rsid w:val="004877F8"/>
    <w:rsid w:val="004A7DF9"/>
    <w:rsid w:val="004B185B"/>
    <w:rsid w:val="004B220E"/>
    <w:rsid w:val="004B34ED"/>
    <w:rsid w:val="004B5386"/>
    <w:rsid w:val="004C6AE9"/>
    <w:rsid w:val="004D160F"/>
    <w:rsid w:val="004E2B12"/>
    <w:rsid w:val="004F701A"/>
    <w:rsid w:val="005026CF"/>
    <w:rsid w:val="005124EF"/>
    <w:rsid w:val="00512E56"/>
    <w:rsid w:val="00515C26"/>
    <w:rsid w:val="00525518"/>
    <w:rsid w:val="00537B9B"/>
    <w:rsid w:val="00540587"/>
    <w:rsid w:val="00562456"/>
    <w:rsid w:val="00562B86"/>
    <w:rsid w:val="00564D9B"/>
    <w:rsid w:val="00580D8E"/>
    <w:rsid w:val="00595CD5"/>
    <w:rsid w:val="005A7E6D"/>
    <w:rsid w:val="005B213E"/>
    <w:rsid w:val="005D3146"/>
    <w:rsid w:val="005D6F59"/>
    <w:rsid w:val="005F37E7"/>
    <w:rsid w:val="006008AA"/>
    <w:rsid w:val="0061627A"/>
    <w:rsid w:val="00633F36"/>
    <w:rsid w:val="0064004B"/>
    <w:rsid w:val="00660237"/>
    <w:rsid w:val="0066321D"/>
    <w:rsid w:val="006636A2"/>
    <w:rsid w:val="00676303"/>
    <w:rsid w:val="006B2731"/>
    <w:rsid w:val="006C507D"/>
    <w:rsid w:val="006E403F"/>
    <w:rsid w:val="006E6ED3"/>
    <w:rsid w:val="006F20FC"/>
    <w:rsid w:val="006F498F"/>
    <w:rsid w:val="006F7E0F"/>
    <w:rsid w:val="00707534"/>
    <w:rsid w:val="00722AE3"/>
    <w:rsid w:val="007273ED"/>
    <w:rsid w:val="00740805"/>
    <w:rsid w:val="00742D6D"/>
    <w:rsid w:val="00751D5E"/>
    <w:rsid w:val="00752114"/>
    <w:rsid w:val="00761520"/>
    <w:rsid w:val="007658BC"/>
    <w:rsid w:val="00771187"/>
    <w:rsid w:val="00777449"/>
    <w:rsid w:val="00795DE3"/>
    <w:rsid w:val="00797582"/>
    <w:rsid w:val="007A0294"/>
    <w:rsid w:val="007A6663"/>
    <w:rsid w:val="007D1113"/>
    <w:rsid w:val="007D29DE"/>
    <w:rsid w:val="007D41A0"/>
    <w:rsid w:val="007D4890"/>
    <w:rsid w:val="007E293A"/>
    <w:rsid w:val="007F1576"/>
    <w:rsid w:val="00803A17"/>
    <w:rsid w:val="008138B8"/>
    <w:rsid w:val="008261D5"/>
    <w:rsid w:val="00861E93"/>
    <w:rsid w:val="0087219F"/>
    <w:rsid w:val="0087305C"/>
    <w:rsid w:val="00880018"/>
    <w:rsid w:val="00892C51"/>
    <w:rsid w:val="00895259"/>
    <w:rsid w:val="008A6BE0"/>
    <w:rsid w:val="008E0ACD"/>
    <w:rsid w:val="008F6DBA"/>
    <w:rsid w:val="00904848"/>
    <w:rsid w:val="009052F6"/>
    <w:rsid w:val="00924F4A"/>
    <w:rsid w:val="0095047B"/>
    <w:rsid w:val="0095189A"/>
    <w:rsid w:val="00954FF2"/>
    <w:rsid w:val="00974A69"/>
    <w:rsid w:val="00975D3A"/>
    <w:rsid w:val="00984B40"/>
    <w:rsid w:val="009B3D2D"/>
    <w:rsid w:val="009C4BB4"/>
    <w:rsid w:val="009C53B3"/>
    <w:rsid w:val="009F1EDB"/>
    <w:rsid w:val="00A05246"/>
    <w:rsid w:val="00A17EA6"/>
    <w:rsid w:val="00A334BD"/>
    <w:rsid w:val="00A33F57"/>
    <w:rsid w:val="00A753B9"/>
    <w:rsid w:val="00AA1705"/>
    <w:rsid w:val="00AA3736"/>
    <w:rsid w:val="00AA3855"/>
    <w:rsid w:val="00AB0F04"/>
    <w:rsid w:val="00AC05DE"/>
    <w:rsid w:val="00AD6F2F"/>
    <w:rsid w:val="00B11E5D"/>
    <w:rsid w:val="00B13EC3"/>
    <w:rsid w:val="00B17EE0"/>
    <w:rsid w:val="00B372AA"/>
    <w:rsid w:val="00B456B8"/>
    <w:rsid w:val="00B45BF2"/>
    <w:rsid w:val="00B46864"/>
    <w:rsid w:val="00B47E49"/>
    <w:rsid w:val="00B504C8"/>
    <w:rsid w:val="00B57ED6"/>
    <w:rsid w:val="00B61650"/>
    <w:rsid w:val="00B6671C"/>
    <w:rsid w:val="00B70947"/>
    <w:rsid w:val="00B70E72"/>
    <w:rsid w:val="00B72394"/>
    <w:rsid w:val="00B72ACB"/>
    <w:rsid w:val="00B857AE"/>
    <w:rsid w:val="00B95E0E"/>
    <w:rsid w:val="00BA48A4"/>
    <w:rsid w:val="00BB504E"/>
    <w:rsid w:val="00BD25C2"/>
    <w:rsid w:val="00C02E4E"/>
    <w:rsid w:val="00C03E23"/>
    <w:rsid w:val="00C11EC9"/>
    <w:rsid w:val="00C23D38"/>
    <w:rsid w:val="00C27635"/>
    <w:rsid w:val="00C3312F"/>
    <w:rsid w:val="00C418AC"/>
    <w:rsid w:val="00C4763C"/>
    <w:rsid w:val="00C70019"/>
    <w:rsid w:val="00C967C1"/>
    <w:rsid w:val="00CA38F9"/>
    <w:rsid w:val="00CA5A4E"/>
    <w:rsid w:val="00CD117C"/>
    <w:rsid w:val="00CD7BC5"/>
    <w:rsid w:val="00D015C3"/>
    <w:rsid w:val="00D1451D"/>
    <w:rsid w:val="00D52DDC"/>
    <w:rsid w:val="00D55A02"/>
    <w:rsid w:val="00D77A15"/>
    <w:rsid w:val="00D8683C"/>
    <w:rsid w:val="00DB5278"/>
    <w:rsid w:val="00DD1CA6"/>
    <w:rsid w:val="00DF0F9A"/>
    <w:rsid w:val="00E0512C"/>
    <w:rsid w:val="00E05A80"/>
    <w:rsid w:val="00E16717"/>
    <w:rsid w:val="00E20CCF"/>
    <w:rsid w:val="00E258D5"/>
    <w:rsid w:val="00E47F43"/>
    <w:rsid w:val="00E557BF"/>
    <w:rsid w:val="00E6511A"/>
    <w:rsid w:val="00E679AC"/>
    <w:rsid w:val="00E775B2"/>
    <w:rsid w:val="00E8371C"/>
    <w:rsid w:val="00EA07CB"/>
    <w:rsid w:val="00EB53A6"/>
    <w:rsid w:val="00EB6818"/>
    <w:rsid w:val="00ED06F5"/>
    <w:rsid w:val="00ED27B0"/>
    <w:rsid w:val="00ED5BF1"/>
    <w:rsid w:val="00ED629A"/>
    <w:rsid w:val="00EE556C"/>
    <w:rsid w:val="00F105F8"/>
    <w:rsid w:val="00F148CF"/>
    <w:rsid w:val="00F26553"/>
    <w:rsid w:val="00F3234E"/>
    <w:rsid w:val="00F3397B"/>
    <w:rsid w:val="00F368AE"/>
    <w:rsid w:val="00F459C2"/>
    <w:rsid w:val="00F539CF"/>
    <w:rsid w:val="00F61DD3"/>
    <w:rsid w:val="00F70A6E"/>
    <w:rsid w:val="00F7737A"/>
    <w:rsid w:val="00F91172"/>
    <w:rsid w:val="00FB4B63"/>
    <w:rsid w:val="00FE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61477CF5"/>
  <w15:chartTrackingRefBased/>
  <w15:docId w15:val="{802D6E0B-DD34-4A37-A72E-0E1D7F0E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H1,level1,level1 + (영어) Times New Roman,(한글) 굴림,왼쪽:  0 cm,첫 줄:  0 cm,줄 간격: ... ...,Attribute Heading 1,가.,Level 1,LEVEL1,_Kapitelüberschrift,제목 1 Char Char Char,1.,I,장,대제목,Annex,I1,Annex1,I2,Annex2,I11,Annex11,Annex3,I3,I4,Annex4"/>
    <w:basedOn w:val="a8"/>
    <w:next w:val="-2"/>
    <w:qFormat/>
    <w:rsid w:val="007A0294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H2,제목 2 Char,제목 2 Char1 Char,제목 2 Char Char Char,제목 2 Char1 Char Char,Attribute Heading 2,1).,LEVEL 2,l2,l 2,two,heading2,_Überschrift,DR SOP 2,중제목,H21,1,11,12,H22,H211,Attribute Heading 21,1).1,111,13,H23,H212,Attribute Heading 22,1).2"/>
    <w:basedOn w:val="a8"/>
    <w:next w:val="-2"/>
    <w:qFormat/>
    <w:rsid w:val="0040473A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ascii="휴먼옛체" w:hAnsi="Arial"/>
      <w:b/>
      <w:sz w:val="24"/>
    </w:rPr>
  </w:style>
  <w:style w:type="paragraph" w:styleId="3">
    <w:name w:val="heading 3"/>
    <w:aliases w:val="H3,Table Attribute Heading,3,제목 3 Char1,제목 3 Char Char,제목 3 Char1 Char,h3,level 3,l3,l 3,Char Char,Char,가,1),소제목,Table Attribute Heading1,가)1,Table Attribute Heading2,가)2,Table Attribute Heading3,가)3,Table Attribute Heading4,가)4,가)5,가)6,가)7,가)8,가)9"/>
    <w:basedOn w:val="a8"/>
    <w:next w:val="-2"/>
    <w:qFormat/>
    <w:rsid w:val="00ED629A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굴림체" w:hAnsi="Arial"/>
      <w:b/>
      <w:sz w:val="24"/>
    </w:rPr>
  </w:style>
  <w:style w:type="paragraph" w:styleId="4">
    <w:name w:val="heading 4"/>
    <w:aliases w:val="4,H4,l4,l 4,h4,level4,소소제목,Propos,h41,h42,h43,Propos1,h44,h45,Propos2,h411,h421,h431,Propos11,h441,h46,Propos3,h412,h422,h432,Propos12,h442,h47,h48,Propos4,h413,h423,h433,Propos13,h443,h451,Propos21,h4111,h4211,h4311,Propos111,h4411,h49,h410"/>
    <w:basedOn w:val="a8"/>
    <w:next w:val="-2"/>
    <w:qFormat/>
    <w:rsid w:val="00562456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  <w:rPr>
      <w:rFonts w:ascii="굴림체"/>
      <w:b/>
      <w:sz w:val="24"/>
    </w:rPr>
  </w:style>
  <w:style w:type="paragraph" w:styleId="5">
    <w:name w:val="heading 5"/>
    <w:aliases w:val="L5,가),제목5,h5,H5,(소제목)"/>
    <w:basedOn w:val="a8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ascii="굴림체" w:eastAsia="굴림체" w:hAnsi="Arial"/>
      <w:b/>
      <w:sz w:val="24"/>
    </w:rPr>
  </w:style>
  <w:style w:type="paragraph" w:styleId="6">
    <w:name w:val="heading 6"/>
    <w:basedOn w:val="a8"/>
    <w:next w:val="-2"/>
    <w:qFormat/>
    <w:rsid w:val="009C53B3"/>
    <w:pPr>
      <w:keepNext/>
      <w:widowControl w:val="0"/>
      <w:numPr>
        <w:ilvl w:val="5"/>
        <w:numId w:val="1"/>
      </w:numPr>
      <w:wordWrap w:val="0"/>
      <w:outlineLvl w:val="5"/>
    </w:pPr>
    <w:rPr>
      <w:sz w:val="20"/>
    </w:rPr>
  </w:style>
  <w:style w:type="paragraph" w:styleId="7">
    <w:name w:val="heading 7"/>
    <w:aliases w:val="7"/>
    <w:basedOn w:val="a8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8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"/>
    <w:basedOn w:val="a8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-2">
    <w:name w:val="본문-텍스트"/>
    <w:basedOn w:val="a8"/>
    <w:rsid w:val="0040466C"/>
    <w:pPr>
      <w:ind w:leftChars="200" w:left="440"/>
    </w:pPr>
    <w:rPr>
      <w:rFonts w:ascii="맑은 고딕" w:hAnsi="맑은 고딕"/>
    </w:rPr>
  </w:style>
  <w:style w:type="character" w:styleId="ac">
    <w:name w:val="Hyperlink"/>
    <w:uiPriority w:val="99"/>
    <w:rsid w:val="0040473A"/>
    <w:rPr>
      <w:rFonts w:eastAsia="맑은 고딕"/>
      <w:color w:val="0000FF"/>
      <w:sz w:val="24"/>
      <w:u w:val="single"/>
    </w:rPr>
  </w:style>
  <w:style w:type="character" w:styleId="ad">
    <w:name w:val="page number"/>
    <w:basedOn w:val="a9"/>
    <w:semiHidden/>
  </w:style>
  <w:style w:type="paragraph" w:styleId="12">
    <w:name w:val="toc 1"/>
    <w:basedOn w:val="a8"/>
    <w:next w:val="a8"/>
    <w:uiPriority w:val="39"/>
    <w:rsid w:val="00222710"/>
    <w:pPr>
      <w:tabs>
        <w:tab w:val="right" w:leader="dot" w:pos="9240"/>
      </w:tabs>
      <w:spacing w:before="120"/>
      <w:ind w:leftChars="50" w:left="50"/>
      <w:jc w:val="left"/>
    </w:pPr>
    <w:rPr>
      <w:rFonts w:ascii="맑은 고딕" w:hAnsi="맑은 고딕"/>
      <w:b/>
      <w:caps/>
      <w:sz w:val="24"/>
    </w:rPr>
  </w:style>
  <w:style w:type="paragraph" w:styleId="21">
    <w:name w:val="toc 2"/>
    <w:basedOn w:val="a8"/>
    <w:next w:val="a8"/>
    <w:uiPriority w:val="39"/>
    <w:rsid w:val="00110222"/>
    <w:pPr>
      <w:tabs>
        <w:tab w:val="right" w:leader="dot" w:pos="9240"/>
      </w:tabs>
      <w:ind w:left="284"/>
      <w:jc w:val="left"/>
    </w:pPr>
    <w:rPr>
      <w:rFonts w:ascii="맑은 고딕" w:hAnsi="맑은 고딕"/>
      <w:b/>
    </w:rPr>
  </w:style>
  <w:style w:type="paragraph" w:styleId="30">
    <w:name w:val="toc 3"/>
    <w:basedOn w:val="a8"/>
    <w:next w:val="a8"/>
    <w:autoRedefine/>
    <w:uiPriority w:val="39"/>
    <w:rsid w:val="00110222"/>
    <w:pPr>
      <w:tabs>
        <w:tab w:val="right" w:leader="dot" w:pos="9240"/>
      </w:tabs>
      <w:ind w:left="680"/>
      <w:jc w:val="left"/>
    </w:pPr>
    <w:rPr>
      <w:rFonts w:ascii="맑은 고딕" w:hAnsi="맑은 고딕"/>
      <w:sz w:val="20"/>
    </w:rPr>
  </w:style>
  <w:style w:type="paragraph" w:customStyle="1" w:styleId="ae">
    <w:name w:val="표머리"/>
    <w:basedOn w:val="a8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a8"/>
    <w:next w:val="a8"/>
    <w:autoRedefine/>
    <w:uiPriority w:val="39"/>
    <w:pPr>
      <w:tabs>
        <w:tab w:val="right" w:leader="dot" w:pos="9240"/>
      </w:tabs>
      <w:adjustRightInd/>
      <w:ind w:left="204" w:firstLineChars="200" w:firstLine="440"/>
    </w:pPr>
  </w:style>
  <w:style w:type="paragraph" w:styleId="af">
    <w:name w:val="table of figures"/>
    <w:basedOn w:val="a8"/>
    <w:uiPriority w:val="99"/>
    <w:pPr>
      <w:tabs>
        <w:tab w:val="right" w:leader="dot" w:pos="9240"/>
      </w:tabs>
      <w:ind w:left="850" w:hanging="850"/>
    </w:pPr>
  </w:style>
  <w:style w:type="paragraph" w:styleId="af0">
    <w:name w:val="caption"/>
    <w:basedOn w:val="a8"/>
    <w:next w:val="a8"/>
    <w:qFormat/>
    <w:rsid w:val="007D29DE"/>
    <w:pPr>
      <w:widowControl w:val="0"/>
      <w:wordWrap w:val="0"/>
      <w:spacing w:after="240"/>
      <w:jc w:val="center"/>
    </w:pPr>
    <w:rPr>
      <w:rFonts w:ascii="맑은 고딕" w:hAnsi="맑은 고딕"/>
    </w:rPr>
  </w:style>
  <w:style w:type="paragraph" w:customStyle="1" w:styleId="22">
    <w:name w:val="부록2"/>
    <w:basedOn w:val="a8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8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a8"/>
    <w:next w:val="a8"/>
    <w:autoRedefine/>
    <w:semiHidden/>
    <w:pPr>
      <w:ind w:leftChars="800" w:left="800"/>
    </w:pPr>
  </w:style>
  <w:style w:type="paragraph" w:styleId="60">
    <w:name w:val="toc 6"/>
    <w:basedOn w:val="a8"/>
    <w:next w:val="a8"/>
    <w:autoRedefine/>
    <w:semiHidden/>
    <w:pPr>
      <w:ind w:leftChars="1000" w:left="2125"/>
    </w:pPr>
  </w:style>
  <w:style w:type="paragraph" w:styleId="70">
    <w:name w:val="toc 7"/>
    <w:basedOn w:val="a8"/>
    <w:next w:val="a8"/>
    <w:autoRedefine/>
    <w:semiHidden/>
    <w:pPr>
      <w:ind w:leftChars="1200" w:left="2550"/>
    </w:pPr>
  </w:style>
  <w:style w:type="paragraph" w:styleId="80">
    <w:name w:val="toc 8"/>
    <w:basedOn w:val="a8"/>
    <w:next w:val="a8"/>
    <w:autoRedefine/>
    <w:semiHidden/>
    <w:pPr>
      <w:ind w:leftChars="1400" w:left="2975"/>
    </w:pPr>
  </w:style>
  <w:style w:type="paragraph" w:styleId="90">
    <w:name w:val="toc 9"/>
    <w:basedOn w:val="a8"/>
    <w:next w:val="a8"/>
    <w:autoRedefine/>
    <w:semiHidden/>
    <w:pPr>
      <w:ind w:leftChars="1600" w:left="3400"/>
    </w:pPr>
  </w:style>
  <w:style w:type="paragraph" w:styleId="af1">
    <w:name w:val="No Spacing"/>
    <w:link w:val="Char"/>
    <w:uiPriority w:val="1"/>
    <w:qFormat/>
    <w:rsid w:val="007A6663"/>
    <w:rPr>
      <w:rFonts w:ascii="맑은 고딕" w:eastAsia="맑은 고딕" w:hAnsi="맑은 고딕"/>
      <w:sz w:val="22"/>
      <w:szCs w:val="22"/>
    </w:rPr>
  </w:style>
  <w:style w:type="paragraph" w:styleId="af2">
    <w:name w:val="footnote text"/>
    <w:basedOn w:val="a8"/>
    <w:semiHidden/>
    <w:pPr>
      <w:snapToGrid w:val="0"/>
      <w:jc w:val="left"/>
    </w:pPr>
  </w:style>
  <w:style w:type="character" w:styleId="af3">
    <w:name w:val="footnote reference"/>
    <w:semiHidden/>
    <w:rPr>
      <w:vertAlign w:val="superscript"/>
    </w:rPr>
  </w:style>
  <w:style w:type="paragraph" w:styleId="af4">
    <w:name w:val="Document Map"/>
    <w:basedOn w:val="a8"/>
    <w:semiHidden/>
    <w:pPr>
      <w:shd w:val="clear" w:color="auto" w:fill="000080"/>
    </w:pPr>
    <w:rPr>
      <w:rFonts w:ascii="Arial" w:eastAsia="돋움" w:hAnsi="Arial"/>
    </w:rPr>
  </w:style>
  <w:style w:type="paragraph" w:styleId="af5">
    <w:name w:val="Body Text"/>
    <w:basedOn w:val="a8"/>
    <w:semiHidden/>
    <w:pPr>
      <w:spacing w:after="180"/>
    </w:pPr>
  </w:style>
  <w:style w:type="character" w:customStyle="1" w:styleId="Char">
    <w:name w:val="간격 없음 Char"/>
    <w:link w:val="af1"/>
    <w:uiPriority w:val="1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3">
    <w:name w:val="부록1"/>
    <w:basedOn w:val="a8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8"/>
    <w:autoRedefine/>
    <w:rsid w:val="00110222"/>
    <w:pPr>
      <w:ind w:left="400"/>
      <w:jc w:val="center"/>
    </w:pPr>
    <w:rPr>
      <w:rFonts w:ascii="맑은 고딕" w:hAnsi="맑은 고딕"/>
      <w:b/>
      <w:bCs/>
      <w:sz w:val="36"/>
    </w:rPr>
  </w:style>
  <w:style w:type="paragraph" w:styleId="af6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8"/>
    <w:link w:val="Char0"/>
    <w:pPr>
      <w:tabs>
        <w:tab w:val="center" w:pos="4252"/>
        <w:tab w:val="right" w:pos="8504"/>
      </w:tabs>
      <w:snapToGrid w:val="0"/>
    </w:pPr>
  </w:style>
  <w:style w:type="paragraph" w:customStyle="1" w:styleId="af7">
    <w:name w:val="표내부"/>
    <w:basedOn w:val="a8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8">
    <w:name w:val="footer"/>
    <w:basedOn w:val="a8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9">
    <w:name w:val="Balloon Text"/>
    <w:basedOn w:val="a8"/>
    <w:link w:val="Char2"/>
    <w:uiPriority w:val="99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a">
    <w:name w:val="List Bullet"/>
    <w:basedOn w:val="a8"/>
    <w:autoRedefine/>
    <w:semiHidden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3">
    <w:name w:val="표내부 Char"/>
    <w:basedOn w:val="a8"/>
    <w:pPr>
      <w:spacing w:line="360" w:lineRule="atLeast"/>
      <w:jc w:val="left"/>
    </w:pPr>
  </w:style>
  <w:style w:type="paragraph" w:customStyle="1" w:styleId="afb">
    <w:name w:val="글머리"/>
    <w:basedOn w:val="afa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c">
    <w:name w:val="질문"/>
    <w:basedOn w:val="a8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b"/>
    <w:pPr>
      <w:numPr>
        <w:numId w:val="2"/>
      </w:numPr>
    </w:pPr>
    <w:rPr>
      <w:rFonts w:hAnsi="Times New Roman"/>
    </w:rPr>
  </w:style>
  <w:style w:type="character" w:customStyle="1" w:styleId="Char2">
    <w:name w:val="풍선 도움말 텍스트 Char"/>
    <w:link w:val="af9"/>
    <w:uiPriority w:val="99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8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rsid w:val="00761520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8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d">
    <w:name w:val="Table Grid"/>
    <w:basedOn w:val="aa"/>
    <w:uiPriority w:val="59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8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8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8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4">
    <w:name w:val="본문1"/>
    <w:basedOn w:val="af5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1">
    <w:name w:val="바닥글 Char"/>
    <w:link w:val="af8"/>
    <w:uiPriority w:val="99"/>
    <w:rsid w:val="009052F6"/>
    <w:rPr>
      <w:rFonts w:eastAsia="굴림체"/>
      <w:sz w:val="18"/>
    </w:rPr>
  </w:style>
  <w:style w:type="paragraph" w:customStyle="1" w:styleId="blankpage">
    <w:name w:val="blank page"/>
    <w:basedOn w:val="a8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e">
    <w:name w:val="Body Text Indent"/>
    <w:basedOn w:val="a8"/>
    <w:link w:val="Char4"/>
    <w:uiPriority w:val="99"/>
    <w:unhideWhenUsed/>
    <w:rsid w:val="0021104D"/>
    <w:pPr>
      <w:spacing w:after="180"/>
      <w:ind w:leftChars="400" w:left="851"/>
    </w:pPr>
  </w:style>
  <w:style w:type="character" w:customStyle="1" w:styleId="Char4">
    <w:name w:val="본문 들여쓰기 Char"/>
    <w:link w:val="afe"/>
    <w:uiPriority w:val="99"/>
    <w:rsid w:val="0021104D"/>
    <w:rPr>
      <w:rFonts w:eastAsia="굴림체"/>
      <w:sz w:val="22"/>
    </w:rPr>
  </w:style>
  <w:style w:type="paragraph" w:styleId="23">
    <w:name w:val="Body Text First Indent 2"/>
    <w:basedOn w:val="afe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3"/>
    <w:rsid w:val="0021104D"/>
    <w:rPr>
      <w:rFonts w:ascii="Book Antiqua" w:eastAsia="굴림체" w:hAnsi="Book Antiqua"/>
      <w:sz w:val="22"/>
    </w:rPr>
  </w:style>
  <w:style w:type="paragraph" w:customStyle="1" w:styleId="24">
    <w:name w:val="본문2"/>
    <w:basedOn w:val="a8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styleId="aff">
    <w:name w:val="List Paragraph"/>
    <w:basedOn w:val="a8"/>
    <w:uiPriority w:val="34"/>
    <w:qFormat/>
    <w:rsid w:val="00633F36"/>
    <w:pPr>
      <w:ind w:leftChars="400" w:left="800"/>
    </w:pPr>
  </w:style>
  <w:style w:type="paragraph" w:customStyle="1" w:styleId="10">
    <w:name w:val="스타일1"/>
    <w:basedOn w:val="a8"/>
    <w:qFormat/>
    <w:rsid w:val="007A0294"/>
    <w:pPr>
      <w:numPr>
        <w:numId w:val="13"/>
      </w:numPr>
      <w:spacing w:before="240" w:after="240"/>
    </w:pPr>
    <w:rPr>
      <w:rFonts w:ascii="맑은 고딕" w:hAnsi="맑은 고딕"/>
      <w:b/>
      <w:szCs w:val="24"/>
    </w:rPr>
  </w:style>
  <w:style w:type="paragraph" w:customStyle="1" w:styleId="0">
    <w:name w:val="제목 0"/>
    <w:aliases w:val="H0,level0"/>
    <w:basedOn w:val="1"/>
    <w:next w:val="2"/>
    <w:qFormat/>
    <w:rsid w:val="006008AA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customStyle="1" w:styleId="a6">
    <w:name w:val="용어(글머리)"/>
    <w:basedOn w:val="a8"/>
    <w:qFormat/>
    <w:rsid w:val="006008AA"/>
    <w:pPr>
      <w:numPr>
        <w:numId w:val="15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11">
    <w:name w:val="표본문 글머리 1"/>
    <w:basedOn w:val="a8"/>
    <w:rsid w:val="00ED27B0"/>
    <w:pPr>
      <w:widowControl w:val="0"/>
      <w:numPr>
        <w:numId w:val="16"/>
      </w:numPr>
      <w:tabs>
        <w:tab w:val="left" w:pos="240"/>
      </w:tabs>
      <w:spacing w:line="240" w:lineRule="auto"/>
      <w:jc w:val="left"/>
      <w:textAlignment w:val="auto"/>
    </w:pPr>
    <w:rPr>
      <w:rFonts w:ascii="굴림" w:eastAsia="굴림"/>
      <w:sz w:val="20"/>
    </w:rPr>
  </w:style>
  <w:style w:type="paragraph" w:customStyle="1" w:styleId="a0">
    <w:name w:val="서브흐름"/>
    <w:basedOn w:val="a8"/>
    <w:rsid w:val="00ED27B0"/>
    <w:pPr>
      <w:widowControl w:val="0"/>
      <w:numPr>
        <w:numId w:val="17"/>
      </w:numPr>
      <w:suppressAutoHyphens/>
      <w:wordWrap w:val="0"/>
      <w:overflowPunct w:val="0"/>
      <w:autoSpaceDE w:val="0"/>
      <w:autoSpaceDN w:val="0"/>
      <w:spacing w:after="120" w:line="360" w:lineRule="atLeast"/>
      <w:ind w:right="238"/>
      <w:jc w:val="left"/>
    </w:pPr>
    <w:rPr>
      <w:rFonts w:ascii="Arial" w:eastAsia="굴림" w:hAnsi="Arial"/>
    </w:rPr>
  </w:style>
  <w:style w:type="paragraph" w:customStyle="1" w:styleId="20">
    <w:name w:val="표본문 글머리 2"/>
    <w:basedOn w:val="a8"/>
    <w:rsid w:val="00ED27B0"/>
    <w:pPr>
      <w:numPr>
        <w:numId w:val="18"/>
      </w:numPr>
      <w:tabs>
        <w:tab w:val="left" w:pos="349"/>
      </w:tabs>
      <w:spacing w:line="240" w:lineRule="auto"/>
      <w:jc w:val="left"/>
      <w:textAlignment w:val="auto"/>
    </w:pPr>
    <w:rPr>
      <w:rFonts w:ascii="굴림" w:eastAsia="굴림"/>
      <w:sz w:val="20"/>
    </w:rPr>
  </w:style>
  <w:style w:type="paragraph" w:customStyle="1" w:styleId="a7">
    <w:name w:val="대안흐름"/>
    <w:basedOn w:val="a8"/>
    <w:rsid w:val="00ED27B0"/>
    <w:pPr>
      <w:widowControl w:val="0"/>
      <w:numPr>
        <w:numId w:val="19"/>
      </w:numPr>
      <w:suppressAutoHyphens/>
      <w:wordWrap w:val="0"/>
      <w:overflowPunct w:val="0"/>
      <w:autoSpaceDE w:val="0"/>
      <w:autoSpaceDN w:val="0"/>
      <w:spacing w:after="120" w:line="360" w:lineRule="atLeast"/>
      <w:ind w:right="238"/>
      <w:jc w:val="left"/>
    </w:pPr>
    <w:rPr>
      <w:rFonts w:ascii="바탕체" w:eastAsia="굴림" w:hAnsi="Arial"/>
      <w:lang w:bidi="he-IL"/>
    </w:r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6"/>
    <w:locked/>
    <w:rsid w:val="00424EA5"/>
    <w:rPr>
      <w:rFonts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smc.co.kr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kholdings.co.k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esmc.co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kholdings.co.kr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1523A-CA4B-4A4F-A286-C94A94A9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</Template>
  <TotalTime>0</TotalTime>
  <Pages>10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</dc:creator>
  <cp:keywords/>
  <dc:description/>
  <cp:lastModifiedBy>최동영</cp:lastModifiedBy>
  <cp:revision>2</cp:revision>
  <cp:lastPrinted>2008-06-05T05:32:00Z</cp:lastPrinted>
  <dcterms:created xsi:type="dcterms:W3CDTF">2022-09-19T07:26:00Z</dcterms:created>
  <dcterms:modified xsi:type="dcterms:W3CDTF">2022-09-19T07:26:00Z</dcterms:modified>
  <cp:category/>
</cp:coreProperties>
</file>